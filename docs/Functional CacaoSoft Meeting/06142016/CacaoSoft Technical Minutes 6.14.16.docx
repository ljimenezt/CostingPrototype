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836" w:rsidRPr="008F54A6" w:rsidRDefault="00102209" w:rsidP="00620AE8">
      <w:pPr>
        <w:pStyle w:val="Ttulo1"/>
        <w:rPr>
          <w:color w:val="7A0000"/>
          <w:sz w:val="36"/>
          <w:szCs w:val="36"/>
        </w:rPr>
      </w:pPr>
      <w:bookmarkStart w:id="0" w:name="_GoBack"/>
      <w:bookmarkEnd w:id="0"/>
      <w:r w:rsidRPr="008F54A6">
        <w:rPr>
          <w:color w:val="7A0000"/>
          <w:sz w:val="36"/>
          <w:szCs w:val="36"/>
        </w:rPr>
        <w:t xml:space="preserve">CacaoSoft </w:t>
      </w:r>
      <w:r w:rsidR="00CE7B9C" w:rsidRPr="008F54A6">
        <w:rPr>
          <w:color w:val="7A0000"/>
          <w:sz w:val="36"/>
          <w:szCs w:val="36"/>
        </w:rPr>
        <w:t xml:space="preserve">Technical Meeting </w:t>
      </w:r>
    </w:p>
    <w:p w:rsidR="00554276" w:rsidRPr="003C58A7" w:rsidRDefault="00554276" w:rsidP="00620AE8">
      <w:pPr>
        <w:pStyle w:val="Ttulo1"/>
        <w:rPr>
          <w:sz w:val="28"/>
          <w:szCs w:val="28"/>
        </w:rPr>
      </w:pPr>
      <w:r w:rsidRPr="003C58A7">
        <w:rPr>
          <w:sz w:val="28"/>
          <w:szCs w:val="28"/>
        </w:rPr>
        <w:t>Meeting Minutes</w:t>
      </w:r>
    </w:p>
    <w:sdt>
      <w:sdtPr>
        <w:rPr>
          <w:color w:val="7A0000"/>
        </w:rPr>
        <w:alias w:val="Date"/>
        <w:tag w:val="Date"/>
        <w:id w:val="811033052"/>
        <w:placeholder>
          <w:docPart w:val="DAB5B83DDB614C45A4D81A921145991E"/>
        </w:placeholder>
        <w:date w:fullDate="2016-06-14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554276" w:rsidRPr="008F54A6" w:rsidRDefault="005247E7" w:rsidP="00B75CFC">
          <w:pPr>
            <w:pStyle w:val="Fecha"/>
            <w:rPr>
              <w:color w:val="7A0000"/>
            </w:rPr>
          </w:pPr>
          <w:r>
            <w:rPr>
              <w:color w:val="7A0000"/>
            </w:rPr>
            <w:t>June 14, 2016</w:t>
          </w:r>
        </w:p>
      </w:sdtContent>
    </w:sdt>
    <w:p w:rsidR="0015180F" w:rsidRPr="008F54A6" w:rsidRDefault="0015180F" w:rsidP="00361DEE">
      <w:pPr>
        <w:pStyle w:val="Prrafodelista"/>
        <w:rPr>
          <w:color w:val="7A0000"/>
          <w:u w:val="single"/>
        </w:rPr>
      </w:pPr>
      <w:r w:rsidRPr="008F54A6">
        <w:rPr>
          <w:color w:val="7A0000"/>
          <w:u w:val="single"/>
        </w:rPr>
        <w:t xml:space="preserve">Roll </w:t>
      </w:r>
      <w:r w:rsidR="006928C1" w:rsidRPr="008F54A6">
        <w:rPr>
          <w:color w:val="7A0000"/>
          <w:u w:val="single"/>
        </w:rPr>
        <w:t>c</w:t>
      </w:r>
      <w:r w:rsidRPr="008F54A6">
        <w:rPr>
          <w:color w:val="7A0000"/>
          <w:u w:val="single"/>
        </w:rPr>
        <w:t>all</w:t>
      </w:r>
    </w:p>
    <w:p w:rsidR="0040033B" w:rsidRDefault="0040033B" w:rsidP="0040033B">
      <w:pPr>
        <w:pStyle w:val="Prrafodelista"/>
        <w:numPr>
          <w:ilvl w:val="0"/>
          <w:numId w:val="30"/>
        </w:numPr>
        <w:sectPr w:rsidR="0040033B" w:rsidSect="00193653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40033B" w:rsidRPr="00AF6E98" w:rsidRDefault="00CE7B9C" w:rsidP="0040033B">
      <w:pPr>
        <w:pStyle w:val="Prrafodelista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 xml:space="preserve">Paul Ortiz </w:t>
      </w:r>
    </w:p>
    <w:p w:rsidR="0040033B" w:rsidRDefault="0040033B" w:rsidP="0040033B">
      <w:pPr>
        <w:pStyle w:val="Prrafodelista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</w:rPr>
      </w:pPr>
      <w:r w:rsidRPr="00AF6E98">
        <w:rPr>
          <w:rFonts w:ascii="Arial" w:hAnsi="Arial" w:cs="Arial"/>
          <w:b w:val="0"/>
          <w:sz w:val="20"/>
          <w:szCs w:val="20"/>
        </w:rPr>
        <w:t>Yulia Vydra</w:t>
      </w:r>
    </w:p>
    <w:p w:rsidR="00504871" w:rsidRDefault="00504871" w:rsidP="0040033B">
      <w:pPr>
        <w:pStyle w:val="Prrafodelista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Nick Macrina</w:t>
      </w:r>
    </w:p>
    <w:p w:rsidR="00504871" w:rsidRDefault="00504871" w:rsidP="0040033B">
      <w:pPr>
        <w:pStyle w:val="Prrafodelista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 xml:space="preserve">Andres Gomez </w:t>
      </w:r>
    </w:p>
    <w:p w:rsidR="00504871" w:rsidRDefault="00504871" w:rsidP="0040033B">
      <w:pPr>
        <w:pStyle w:val="Prrafodelista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Gerardo Herrera</w:t>
      </w:r>
    </w:p>
    <w:p w:rsidR="00504871" w:rsidRPr="00504871" w:rsidRDefault="00504871" w:rsidP="00504871">
      <w:pPr>
        <w:pStyle w:val="Prrafodelista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Steven Boada</w:t>
      </w:r>
    </w:p>
    <w:p w:rsidR="00504871" w:rsidRDefault="0040033B" w:rsidP="0040033B">
      <w:pPr>
        <w:pStyle w:val="Prrafodelista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</w:rPr>
      </w:pPr>
      <w:r w:rsidRPr="00AF6E98">
        <w:rPr>
          <w:rFonts w:ascii="Arial" w:hAnsi="Arial" w:cs="Arial"/>
          <w:b w:val="0"/>
          <w:sz w:val="20"/>
          <w:szCs w:val="20"/>
        </w:rPr>
        <w:t>Maria Ramos</w:t>
      </w:r>
    </w:p>
    <w:p w:rsidR="00504871" w:rsidRDefault="00504871" w:rsidP="00504871">
      <w:pPr>
        <w:pStyle w:val="Prrafodelista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Liseth Jimenez</w:t>
      </w:r>
    </w:p>
    <w:p w:rsidR="00504871" w:rsidRDefault="00504871" w:rsidP="00504871">
      <w:pPr>
        <w:spacing w:line="240" w:lineRule="auto"/>
        <w:rPr>
          <w:rFonts w:ascii="Arial" w:hAnsi="Arial" w:cs="Arial"/>
          <w:sz w:val="20"/>
          <w:szCs w:val="20"/>
        </w:rPr>
      </w:pPr>
    </w:p>
    <w:p w:rsidR="00504871" w:rsidRPr="00504871" w:rsidRDefault="00504871" w:rsidP="00504871">
      <w:pPr>
        <w:spacing w:line="240" w:lineRule="auto"/>
        <w:rPr>
          <w:rFonts w:ascii="Arial" w:hAnsi="Arial" w:cs="Arial"/>
          <w:sz w:val="20"/>
          <w:szCs w:val="20"/>
        </w:rPr>
        <w:sectPr w:rsidR="00504871" w:rsidRPr="00504871" w:rsidSect="0040033B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40033B" w:rsidRDefault="0040033B" w:rsidP="0040033B">
      <w:pPr>
        <w:ind w:left="0"/>
      </w:pPr>
    </w:p>
    <w:p w:rsidR="0040033B" w:rsidRPr="008F54A6" w:rsidRDefault="0040033B" w:rsidP="0040033B">
      <w:pPr>
        <w:pStyle w:val="Prrafodelista"/>
        <w:rPr>
          <w:color w:val="7A0000"/>
          <w:u w:val="single"/>
        </w:rPr>
      </w:pPr>
      <w:r w:rsidRPr="008F54A6">
        <w:rPr>
          <w:color w:val="7A0000"/>
          <w:u w:val="single"/>
        </w:rPr>
        <w:t>Agenda/Discussion Items</w:t>
      </w:r>
    </w:p>
    <w:p w:rsidR="0040033B" w:rsidRPr="00AF6E98" w:rsidRDefault="0040033B" w:rsidP="0040033B">
      <w:pPr>
        <w:pStyle w:val="Prrafodelista"/>
        <w:numPr>
          <w:ilvl w:val="0"/>
          <w:numId w:val="31"/>
        </w:numPr>
        <w:spacing w:before="0"/>
        <w:rPr>
          <w:rFonts w:ascii="Arial" w:hAnsi="Arial" w:cs="Arial"/>
          <w:b w:val="0"/>
          <w:sz w:val="20"/>
          <w:szCs w:val="20"/>
        </w:rPr>
      </w:pPr>
      <w:r w:rsidRPr="00AF6E98">
        <w:rPr>
          <w:rFonts w:ascii="Arial" w:hAnsi="Arial" w:cs="Arial"/>
          <w:b w:val="0"/>
          <w:sz w:val="20"/>
          <w:szCs w:val="20"/>
        </w:rPr>
        <w:t>Project Status Updates</w:t>
      </w:r>
    </w:p>
    <w:p w:rsidR="0040033B" w:rsidRPr="00AF6E98" w:rsidRDefault="0040033B" w:rsidP="0040033B">
      <w:pPr>
        <w:pStyle w:val="Prrafodelista"/>
        <w:numPr>
          <w:ilvl w:val="1"/>
          <w:numId w:val="31"/>
        </w:numPr>
        <w:spacing w:before="0"/>
        <w:rPr>
          <w:rFonts w:ascii="Arial" w:hAnsi="Arial" w:cs="Arial"/>
          <w:b w:val="0"/>
          <w:sz w:val="20"/>
          <w:szCs w:val="20"/>
        </w:rPr>
      </w:pPr>
      <w:r w:rsidRPr="00AF6E98">
        <w:rPr>
          <w:rFonts w:ascii="Arial" w:hAnsi="Arial" w:cs="Arial"/>
          <w:b w:val="0"/>
          <w:sz w:val="20"/>
          <w:szCs w:val="20"/>
        </w:rPr>
        <w:t>Discussion of status of current &amp; upcoming activities</w:t>
      </w:r>
    </w:p>
    <w:p w:rsidR="0040033B" w:rsidRPr="00AF6E98" w:rsidRDefault="0040033B" w:rsidP="0040033B">
      <w:pPr>
        <w:pStyle w:val="Prrafodelista"/>
        <w:numPr>
          <w:ilvl w:val="0"/>
          <w:numId w:val="31"/>
        </w:numPr>
        <w:spacing w:before="0"/>
        <w:rPr>
          <w:rFonts w:ascii="Arial" w:hAnsi="Arial" w:cs="Arial"/>
          <w:b w:val="0"/>
          <w:sz w:val="20"/>
          <w:szCs w:val="20"/>
        </w:rPr>
      </w:pPr>
      <w:r w:rsidRPr="00AF6E98">
        <w:rPr>
          <w:rFonts w:ascii="Arial" w:hAnsi="Arial" w:cs="Arial"/>
          <w:b w:val="0"/>
          <w:sz w:val="20"/>
          <w:szCs w:val="20"/>
        </w:rPr>
        <w:t>Questions/ Concerns</w:t>
      </w:r>
    </w:p>
    <w:p w:rsidR="0040033B" w:rsidRPr="00AF6E98" w:rsidRDefault="0040033B" w:rsidP="0040033B">
      <w:pPr>
        <w:pStyle w:val="Prrafodelista"/>
        <w:numPr>
          <w:ilvl w:val="1"/>
          <w:numId w:val="31"/>
        </w:numPr>
        <w:spacing w:before="0"/>
        <w:rPr>
          <w:rFonts w:ascii="Arial" w:hAnsi="Arial" w:cs="Arial"/>
          <w:b w:val="0"/>
          <w:sz w:val="20"/>
          <w:szCs w:val="20"/>
        </w:rPr>
      </w:pPr>
      <w:r w:rsidRPr="00AF6E98">
        <w:rPr>
          <w:rFonts w:ascii="Arial" w:hAnsi="Arial" w:cs="Arial"/>
          <w:b w:val="0"/>
          <w:sz w:val="20"/>
          <w:szCs w:val="20"/>
        </w:rPr>
        <w:t xml:space="preserve">Clarify any existing questions </w:t>
      </w:r>
    </w:p>
    <w:p w:rsidR="0015180F" w:rsidRPr="008F54A6" w:rsidRDefault="0040033B" w:rsidP="00361DEE">
      <w:pPr>
        <w:pStyle w:val="Prrafodelista"/>
        <w:rPr>
          <w:color w:val="7A0000"/>
          <w:u w:val="single"/>
        </w:rPr>
      </w:pPr>
      <w:r w:rsidRPr="008F54A6">
        <w:rPr>
          <w:color w:val="7A0000"/>
          <w:u w:val="single"/>
        </w:rPr>
        <w:t>Captured Notes</w:t>
      </w:r>
    </w:p>
    <w:p w:rsidR="0040033B" w:rsidRPr="0040033B" w:rsidRDefault="0040033B" w:rsidP="0040033B">
      <w:pPr>
        <w:pStyle w:val="Encabezado"/>
        <w:tabs>
          <w:tab w:val="left" w:pos="1728"/>
        </w:tabs>
        <w:spacing w:before="30" w:after="30"/>
        <w:rPr>
          <w:rFonts w:ascii="Arial" w:hAnsi="Arial" w:cs="Arial"/>
        </w:rPr>
      </w:pPr>
      <w:r w:rsidRPr="0040033B">
        <w:rPr>
          <w:rFonts w:ascii="Arial" w:hAnsi="Arial" w:cs="Arial"/>
        </w:rPr>
        <w:t xml:space="preserve">Status Updates/ Open Discussion </w:t>
      </w:r>
    </w:p>
    <w:p w:rsidR="005247E7" w:rsidRDefault="00504871" w:rsidP="005247E7">
      <w:pPr>
        <w:pStyle w:val="Encabezado"/>
        <w:numPr>
          <w:ilvl w:val="0"/>
          <w:numId w:val="29"/>
        </w:numPr>
        <w:tabs>
          <w:tab w:val="left" w:pos="1728"/>
        </w:tabs>
        <w:spacing w:before="30" w:after="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Yulia</w:t>
      </w:r>
    </w:p>
    <w:p w:rsidR="005247E7" w:rsidRDefault="00504871" w:rsidP="005247E7">
      <w:pPr>
        <w:pStyle w:val="Encabezado"/>
        <w:numPr>
          <w:ilvl w:val="1"/>
          <w:numId w:val="29"/>
        </w:numPr>
        <w:tabs>
          <w:tab w:val="left" w:pos="1728"/>
        </w:tabs>
        <w:spacing w:before="30" w:after="30"/>
        <w:rPr>
          <w:rFonts w:ascii="Arial" w:hAnsi="Arial" w:cs="Arial"/>
          <w:sz w:val="19"/>
          <w:szCs w:val="19"/>
        </w:rPr>
      </w:pPr>
      <w:r w:rsidRPr="005247E7">
        <w:rPr>
          <w:rFonts w:ascii="Arial" w:hAnsi="Arial" w:cs="Arial"/>
          <w:sz w:val="19"/>
          <w:szCs w:val="19"/>
        </w:rPr>
        <w:t>Developing for Sprint 8</w:t>
      </w:r>
      <w:r w:rsidR="005247E7" w:rsidRPr="005247E7">
        <w:rPr>
          <w:rFonts w:ascii="Arial" w:hAnsi="Arial" w:cs="Arial"/>
          <w:sz w:val="19"/>
          <w:szCs w:val="19"/>
        </w:rPr>
        <w:t xml:space="preserve"> </w:t>
      </w:r>
    </w:p>
    <w:p w:rsidR="005247E7" w:rsidRDefault="005247E7" w:rsidP="005247E7">
      <w:pPr>
        <w:pStyle w:val="Encabezado"/>
        <w:numPr>
          <w:ilvl w:val="2"/>
          <w:numId w:val="29"/>
        </w:numPr>
        <w:tabs>
          <w:tab w:val="left" w:pos="1728"/>
        </w:tabs>
        <w:spacing w:before="30" w:after="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Analyzing information with Nick that Ana Layman has shared with us </w:t>
      </w:r>
    </w:p>
    <w:p w:rsidR="005247E7" w:rsidRDefault="005247E7" w:rsidP="005247E7">
      <w:pPr>
        <w:pStyle w:val="Encabezado"/>
        <w:numPr>
          <w:ilvl w:val="2"/>
          <w:numId w:val="29"/>
        </w:numPr>
        <w:tabs>
          <w:tab w:val="left" w:pos="1728"/>
        </w:tabs>
        <w:spacing w:before="30" w:after="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Continue to seek answers to some questions we have asked her to clarify </w:t>
      </w:r>
    </w:p>
    <w:p w:rsidR="005247E7" w:rsidRDefault="005247E7" w:rsidP="005247E7">
      <w:pPr>
        <w:pStyle w:val="Encabezado"/>
        <w:numPr>
          <w:ilvl w:val="3"/>
          <w:numId w:val="29"/>
        </w:numPr>
        <w:tabs>
          <w:tab w:val="left" w:pos="1728"/>
        </w:tabs>
        <w:spacing w:before="30" w:after="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Programmed Skype call with Ana this week</w:t>
      </w:r>
    </w:p>
    <w:p w:rsidR="005247E7" w:rsidRDefault="005247E7" w:rsidP="005247E7">
      <w:pPr>
        <w:pStyle w:val="Encabezado"/>
        <w:numPr>
          <w:ilvl w:val="2"/>
          <w:numId w:val="29"/>
        </w:numPr>
        <w:tabs>
          <w:tab w:val="left" w:pos="1728"/>
        </w:tabs>
        <w:spacing w:before="30" w:after="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Tasks, grouping, and time allocation needs to be discussed </w:t>
      </w:r>
    </w:p>
    <w:p w:rsidR="005247E7" w:rsidRDefault="005247E7" w:rsidP="005247E7">
      <w:pPr>
        <w:pStyle w:val="Encabezado"/>
        <w:numPr>
          <w:ilvl w:val="1"/>
          <w:numId w:val="29"/>
        </w:numPr>
        <w:tabs>
          <w:tab w:val="left" w:pos="1728"/>
        </w:tabs>
        <w:spacing w:before="30" w:after="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Nick Macrina</w:t>
      </w:r>
    </w:p>
    <w:p w:rsidR="005247E7" w:rsidRDefault="005247E7" w:rsidP="005247E7">
      <w:pPr>
        <w:pStyle w:val="Encabezado"/>
        <w:numPr>
          <w:ilvl w:val="2"/>
          <w:numId w:val="29"/>
        </w:numPr>
        <w:tabs>
          <w:tab w:val="left" w:pos="1728"/>
        </w:tabs>
        <w:spacing w:before="30" w:after="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Involved in Payroll and Overtime </w:t>
      </w:r>
    </w:p>
    <w:p w:rsidR="005247E7" w:rsidRDefault="005247E7" w:rsidP="005247E7">
      <w:pPr>
        <w:pStyle w:val="Encabezado"/>
        <w:numPr>
          <w:ilvl w:val="0"/>
          <w:numId w:val="29"/>
        </w:numPr>
        <w:tabs>
          <w:tab w:val="left" w:pos="1728"/>
        </w:tabs>
        <w:spacing w:before="30" w:after="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Liseth</w:t>
      </w:r>
    </w:p>
    <w:p w:rsidR="005247E7" w:rsidRDefault="005247E7" w:rsidP="005247E7">
      <w:pPr>
        <w:pStyle w:val="Encabezado"/>
        <w:numPr>
          <w:ilvl w:val="1"/>
          <w:numId w:val="29"/>
        </w:numPr>
        <w:tabs>
          <w:tab w:val="left" w:pos="1728"/>
        </w:tabs>
        <w:spacing w:before="30" w:after="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Meetings with Yulia Re: Sprint 8 </w:t>
      </w:r>
    </w:p>
    <w:p w:rsidR="005247E7" w:rsidRDefault="005247E7" w:rsidP="005247E7">
      <w:pPr>
        <w:pStyle w:val="Encabezado"/>
        <w:numPr>
          <w:ilvl w:val="1"/>
          <w:numId w:val="29"/>
        </w:numPr>
        <w:tabs>
          <w:tab w:val="left" w:pos="1728"/>
        </w:tabs>
        <w:spacing w:before="30" w:after="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Continue analyzing requirements</w:t>
      </w:r>
    </w:p>
    <w:p w:rsidR="005247E7" w:rsidRDefault="005247E7" w:rsidP="005247E7">
      <w:pPr>
        <w:pStyle w:val="Encabezado"/>
        <w:numPr>
          <w:ilvl w:val="1"/>
          <w:numId w:val="29"/>
        </w:numPr>
        <w:tabs>
          <w:tab w:val="left" w:pos="1728"/>
        </w:tabs>
        <w:spacing w:before="30" w:after="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Working on the Forms aspect of development </w:t>
      </w:r>
    </w:p>
    <w:p w:rsidR="005247E7" w:rsidRDefault="005247E7" w:rsidP="005247E7">
      <w:pPr>
        <w:pStyle w:val="Encabezado"/>
        <w:numPr>
          <w:ilvl w:val="2"/>
          <w:numId w:val="29"/>
        </w:numPr>
        <w:tabs>
          <w:tab w:val="left" w:pos="1728"/>
        </w:tabs>
        <w:spacing w:before="30" w:after="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Adding pieces to what is already existent in the system </w:t>
      </w:r>
      <w:r w:rsidR="00404570">
        <w:rPr>
          <w:rFonts w:ascii="Arial" w:hAnsi="Arial" w:cs="Arial"/>
          <w:sz w:val="19"/>
          <w:szCs w:val="19"/>
        </w:rPr>
        <w:t>to capture information needed</w:t>
      </w:r>
    </w:p>
    <w:p w:rsidR="005247E7" w:rsidRPr="005247E7" w:rsidRDefault="005247E7" w:rsidP="005247E7">
      <w:pPr>
        <w:pStyle w:val="Encabezado"/>
        <w:numPr>
          <w:ilvl w:val="2"/>
          <w:numId w:val="29"/>
        </w:numPr>
        <w:tabs>
          <w:tab w:val="left" w:pos="1728"/>
        </w:tabs>
        <w:spacing w:before="30" w:after="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Design meeting took place last week </w:t>
      </w:r>
      <w:r w:rsidR="00404570">
        <w:rPr>
          <w:rFonts w:ascii="Arial" w:hAnsi="Arial" w:cs="Arial"/>
          <w:sz w:val="19"/>
          <w:szCs w:val="19"/>
        </w:rPr>
        <w:t xml:space="preserve">and adjustments were made </w:t>
      </w:r>
    </w:p>
    <w:p w:rsidR="005F2513" w:rsidRPr="005F2513" w:rsidRDefault="005F2513" w:rsidP="005247E7">
      <w:pPr>
        <w:pStyle w:val="Encabezado"/>
        <w:tabs>
          <w:tab w:val="left" w:pos="1440"/>
        </w:tabs>
        <w:spacing w:before="30" w:after="30"/>
        <w:ind w:left="1440"/>
        <w:rPr>
          <w:rFonts w:ascii="Arial" w:hAnsi="Arial" w:cs="Arial"/>
          <w:sz w:val="19"/>
          <w:szCs w:val="19"/>
        </w:rPr>
      </w:pPr>
    </w:p>
    <w:sectPr w:rsidR="005F2513" w:rsidRPr="005F2513" w:rsidSect="0040033B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990B0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E892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90BCA2"/>
    <w:lvl w:ilvl="0">
      <w:start w:val="1"/>
      <w:numFmt w:val="lowerLetter"/>
      <w:pStyle w:val="Listaconnmeros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EDD6E08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DFEE5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54F6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2E0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06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2075D8"/>
    <w:lvl w:ilvl="0">
      <w:start w:val="1"/>
      <w:numFmt w:val="upperRoman"/>
      <w:pStyle w:val="Prrafodelista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CFB04A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771DBD"/>
    <w:multiLevelType w:val="hybridMultilevel"/>
    <w:tmpl w:val="02920B3E"/>
    <w:lvl w:ilvl="0" w:tplc="3342DF60">
      <w:start w:val="1"/>
      <w:numFmt w:val="decimal"/>
      <w:lvlText w:val="%1."/>
      <w:lvlJc w:val="left"/>
      <w:pPr>
        <w:ind w:left="1094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627" w:hanging="360"/>
      </w:pPr>
    </w:lvl>
    <w:lvl w:ilvl="2" w:tplc="240A001B" w:tentative="1">
      <w:start w:val="1"/>
      <w:numFmt w:val="lowerRoman"/>
      <w:lvlText w:val="%3."/>
      <w:lvlJc w:val="right"/>
      <w:pPr>
        <w:ind w:left="2347" w:hanging="180"/>
      </w:pPr>
    </w:lvl>
    <w:lvl w:ilvl="3" w:tplc="240A000F" w:tentative="1">
      <w:start w:val="1"/>
      <w:numFmt w:val="decimal"/>
      <w:lvlText w:val="%4."/>
      <w:lvlJc w:val="left"/>
      <w:pPr>
        <w:ind w:left="3067" w:hanging="360"/>
      </w:pPr>
    </w:lvl>
    <w:lvl w:ilvl="4" w:tplc="240A0019" w:tentative="1">
      <w:start w:val="1"/>
      <w:numFmt w:val="lowerLetter"/>
      <w:lvlText w:val="%5."/>
      <w:lvlJc w:val="left"/>
      <w:pPr>
        <w:ind w:left="3787" w:hanging="360"/>
      </w:pPr>
    </w:lvl>
    <w:lvl w:ilvl="5" w:tplc="240A001B" w:tentative="1">
      <w:start w:val="1"/>
      <w:numFmt w:val="lowerRoman"/>
      <w:lvlText w:val="%6."/>
      <w:lvlJc w:val="right"/>
      <w:pPr>
        <w:ind w:left="4507" w:hanging="180"/>
      </w:pPr>
    </w:lvl>
    <w:lvl w:ilvl="6" w:tplc="240A000F" w:tentative="1">
      <w:start w:val="1"/>
      <w:numFmt w:val="decimal"/>
      <w:lvlText w:val="%7."/>
      <w:lvlJc w:val="left"/>
      <w:pPr>
        <w:ind w:left="5227" w:hanging="360"/>
      </w:pPr>
    </w:lvl>
    <w:lvl w:ilvl="7" w:tplc="240A0019" w:tentative="1">
      <w:start w:val="1"/>
      <w:numFmt w:val="lowerLetter"/>
      <w:lvlText w:val="%8."/>
      <w:lvlJc w:val="left"/>
      <w:pPr>
        <w:ind w:left="5947" w:hanging="360"/>
      </w:pPr>
    </w:lvl>
    <w:lvl w:ilvl="8" w:tplc="24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1" w15:restartNumberingAfterBreak="0">
    <w:nsid w:val="09140741"/>
    <w:multiLevelType w:val="hybridMultilevel"/>
    <w:tmpl w:val="F0629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289768B1"/>
    <w:multiLevelType w:val="hybridMultilevel"/>
    <w:tmpl w:val="0FDE3E56"/>
    <w:lvl w:ilvl="0" w:tplc="D48464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66460CF"/>
    <w:multiLevelType w:val="hybridMultilevel"/>
    <w:tmpl w:val="27403A4E"/>
    <w:lvl w:ilvl="0" w:tplc="3342DF60">
      <w:start w:val="1"/>
      <w:numFmt w:val="decimal"/>
      <w:lvlText w:val="%1."/>
      <w:lvlJc w:val="left"/>
      <w:pPr>
        <w:ind w:left="907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627" w:hanging="360"/>
      </w:pPr>
    </w:lvl>
    <w:lvl w:ilvl="2" w:tplc="240A001B" w:tentative="1">
      <w:start w:val="1"/>
      <w:numFmt w:val="lowerRoman"/>
      <w:lvlText w:val="%3."/>
      <w:lvlJc w:val="right"/>
      <w:pPr>
        <w:ind w:left="2347" w:hanging="180"/>
      </w:pPr>
    </w:lvl>
    <w:lvl w:ilvl="3" w:tplc="240A000F" w:tentative="1">
      <w:start w:val="1"/>
      <w:numFmt w:val="decimal"/>
      <w:lvlText w:val="%4."/>
      <w:lvlJc w:val="left"/>
      <w:pPr>
        <w:ind w:left="3067" w:hanging="360"/>
      </w:pPr>
    </w:lvl>
    <w:lvl w:ilvl="4" w:tplc="240A0019" w:tentative="1">
      <w:start w:val="1"/>
      <w:numFmt w:val="lowerLetter"/>
      <w:lvlText w:val="%5."/>
      <w:lvlJc w:val="left"/>
      <w:pPr>
        <w:ind w:left="3787" w:hanging="360"/>
      </w:pPr>
    </w:lvl>
    <w:lvl w:ilvl="5" w:tplc="240A001B" w:tentative="1">
      <w:start w:val="1"/>
      <w:numFmt w:val="lowerRoman"/>
      <w:lvlText w:val="%6."/>
      <w:lvlJc w:val="right"/>
      <w:pPr>
        <w:ind w:left="4507" w:hanging="180"/>
      </w:pPr>
    </w:lvl>
    <w:lvl w:ilvl="6" w:tplc="240A000F" w:tentative="1">
      <w:start w:val="1"/>
      <w:numFmt w:val="decimal"/>
      <w:lvlText w:val="%7."/>
      <w:lvlJc w:val="left"/>
      <w:pPr>
        <w:ind w:left="5227" w:hanging="360"/>
      </w:pPr>
    </w:lvl>
    <w:lvl w:ilvl="7" w:tplc="240A0019" w:tentative="1">
      <w:start w:val="1"/>
      <w:numFmt w:val="lowerLetter"/>
      <w:lvlText w:val="%8."/>
      <w:lvlJc w:val="left"/>
      <w:pPr>
        <w:ind w:left="5947" w:hanging="360"/>
      </w:pPr>
    </w:lvl>
    <w:lvl w:ilvl="8" w:tplc="24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3" w15:restartNumberingAfterBreak="0">
    <w:nsid w:val="4A1B4093"/>
    <w:multiLevelType w:val="hybridMultilevel"/>
    <w:tmpl w:val="5AB2C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5" w15:restartNumberingAfterBreak="0">
    <w:nsid w:val="5C6D1797"/>
    <w:multiLevelType w:val="hybridMultilevel"/>
    <w:tmpl w:val="440E5328"/>
    <w:lvl w:ilvl="0" w:tplc="D29415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BFE8AF6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4D4A6F"/>
    <w:multiLevelType w:val="hybridMultilevel"/>
    <w:tmpl w:val="73CCDD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18"/>
  </w:num>
  <w:num w:numId="3">
    <w:abstractNumId w:val="20"/>
  </w:num>
  <w:num w:numId="4">
    <w:abstractNumId w:val="12"/>
  </w:num>
  <w:num w:numId="5">
    <w:abstractNumId w:val="28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7"/>
  </w:num>
  <w:num w:numId="18">
    <w:abstractNumId w:val="16"/>
  </w:num>
  <w:num w:numId="19">
    <w:abstractNumId w:val="15"/>
  </w:num>
  <w:num w:numId="20">
    <w:abstractNumId w:val="14"/>
  </w:num>
  <w:num w:numId="21">
    <w:abstractNumId w:val="21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4"/>
  </w:num>
  <w:num w:numId="26">
    <w:abstractNumId w:val="23"/>
  </w:num>
  <w:num w:numId="27">
    <w:abstractNumId w:val="11"/>
  </w:num>
  <w:num w:numId="28">
    <w:abstractNumId w:val="19"/>
  </w:num>
  <w:num w:numId="29">
    <w:abstractNumId w:val="25"/>
  </w:num>
  <w:num w:numId="30">
    <w:abstractNumId w:val="22"/>
  </w:num>
  <w:num w:numId="31">
    <w:abstractNumId w:val="10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209"/>
    <w:rsid w:val="000B5B60"/>
    <w:rsid w:val="00102209"/>
    <w:rsid w:val="0011573E"/>
    <w:rsid w:val="00140DAE"/>
    <w:rsid w:val="0015180F"/>
    <w:rsid w:val="00193653"/>
    <w:rsid w:val="00276FA1"/>
    <w:rsid w:val="00291B4A"/>
    <w:rsid w:val="002A59FB"/>
    <w:rsid w:val="002B64E6"/>
    <w:rsid w:val="002C3D7E"/>
    <w:rsid w:val="002C6BF9"/>
    <w:rsid w:val="00341DD1"/>
    <w:rsid w:val="00360B6E"/>
    <w:rsid w:val="00361DEE"/>
    <w:rsid w:val="003C58A7"/>
    <w:rsid w:val="0040033B"/>
    <w:rsid w:val="00404570"/>
    <w:rsid w:val="00411F8B"/>
    <w:rsid w:val="0046174F"/>
    <w:rsid w:val="00477352"/>
    <w:rsid w:val="004B5C09"/>
    <w:rsid w:val="004D6DE9"/>
    <w:rsid w:val="004E227E"/>
    <w:rsid w:val="005021A5"/>
    <w:rsid w:val="00504871"/>
    <w:rsid w:val="005247E7"/>
    <w:rsid w:val="005524DC"/>
    <w:rsid w:val="00554276"/>
    <w:rsid w:val="005F2513"/>
    <w:rsid w:val="005F6EEA"/>
    <w:rsid w:val="00616B41"/>
    <w:rsid w:val="00620AE8"/>
    <w:rsid w:val="0064628C"/>
    <w:rsid w:val="00657115"/>
    <w:rsid w:val="00680296"/>
    <w:rsid w:val="00687389"/>
    <w:rsid w:val="006928C1"/>
    <w:rsid w:val="006F03D4"/>
    <w:rsid w:val="00710183"/>
    <w:rsid w:val="00771C24"/>
    <w:rsid w:val="007D5836"/>
    <w:rsid w:val="008240DA"/>
    <w:rsid w:val="008429E5"/>
    <w:rsid w:val="00867EA4"/>
    <w:rsid w:val="00897D88"/>
    <w:rsid w:val="008E476B"/>
    <w:rsid w:val="008F54A6"/>
    <w:rsid w:val="00932F50"/>
    <w:rsid w:val="009559FB"/>
    <w:rsid w:val="009921B8"/>
    <w:rsid w:val="00997B64"/>
    <w:rsid w:val="00A07662"/>
    <w:rsid w:val="00A74107"/>
    <w:rsid w:val="00A77B8F"/>
    <w:rsid w:val="00A9231C"/>
    <w:rsid w:val="00AE361F"/>
    <w:rsid w:val="00AF6E98"/>
    <w:rsid w:val="00B02064"/>
    <w:rsid w:val="00B247A9"/>
    <w:rsid w:val="00B415C7"/>
    <w:rsid w:val="00B435B5"/>
    <w:rsid w:val="00B75CFC"/>
    <w:rsid w:val="00C1643D"/>
    <w:rsid w:val="00C261A9"/>
    <w:rsid w:val="00C4487C"/>
    <w:rsid w:val="00CE7B9C"/>
    <w:rsid w:val="00D16CC9"/>
    <w:rsid w:val="00D31AB7"/>
    <w:rsid w:val="00DC58F1"/>
    <w:rsid w:val="00DC79AD"/>
    <w:rsid w:val="00DF2868"/>
    <w:rsid w:val="00EE35D3"/>
    <w:rsid w:val="00F23697"/>
    <w:rsid w:val="00F36BB7"/>
    <w:rsid w:val="00FB3809"/>
    <w:rsid w:val="00FB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,"/>
  <w:listSeparator w:val=";"/>
  <w15:docId w15:val="{E0CF4AB9-CC92-478F-95F6-0951E937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D7E"/>
    <w:pPr>
      <w:spacing w:after="200" w:line="276" w:lineRule="auto"/>
      <w:ind w:left="187"/>
    </w:pPr>
    <w:rPr>
      <w:rFonts w:asciiTheme="minorHAnsi" w:hAnsiTheme="minorHAnsi"/>
      <w:sz w:val="24"/>
      <w:szCs w:val="24"/>
    </w:rPr>
  </w:style>
  <w:style w:type="paragraph" w:styleId="Ttulo1">
    <w:name w:val="heading 1"/>
    <w:basedOn w:val="Normal"/>
    <w:next w:val="Normal"/>
    <w:qFormat/>
    <w:rsid w:val="00361DEE"/>
    <w:pPr>
      <w:keepNext/>
      <w:spacing w:after="60"/>
      <w:ind w:left="0"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Ttulo2">
    <w:name w:val="heading 2"/>
    <w:basedOn w:val="Normal"/>
    <w:next w:val="Normal"/>
    <w:semiHidden/>
    <w:unhideWhenUsed/>
    <w:qFormat/>
    <w:rsid w:val="00A9231C"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Normal"/>
    <w:semiHidden/>
    <w:unhideWhenUsed/>
    <w:qFormat/>
    <w:rsid w:val="00AE36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nmeros">
    <w:name w:val="List Number"/>
    <w:basedOn w:val="Normal"/>
    <w:uiPriority w:val="99"/>
    <w:unhideWhenUsed/>
    <w:qFormat/>
    <w:rsid w:val="00361DEE"/>
    <w:pPr>
      <w:numPr>
        <w:numId w:val="13"/>
      </w:numPr>
    </w:pPr>
  </w:style>
  <w:style w:type="character" w:styleId="Textodelmarcadordeposicin">
    <w:name w:val="Placeholder Text"/>
    <w:basedOn w:val="Fuentedeprrafopredeter"/>
    <w:uiPriority w:val="99"/>
    <w:semiHidden/>
    <w:rsid w:val="00361DEE"/>
    <w:rPr>
      <w:color w:val="808080"/>
    </w:rPr>
  </w:style>
  <w:style w:type="paragraph" w:styleId="Fecha">
    <w:name w:val="Date"/>
    <w:basedOn w:val="Normal"/>
    <w:next w:val="Normal"/>
    <w:qFormat/>
    <w:rsid w:val="00361DEE"/>
    <w:pPr>
      <w:spacing w:after="480"/>
      <w:jc w:val="center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61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1DE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61DEE"/>
    <w:pPr>
      <w:numPr>
        <w:numId w:val="11"/>
      </w:numPr>
      <w:spacing w:before="240" w:after="60"/>
      <w:ind w:left="187" w:hanging="187"/>
    </w:pPr>
    <w:rPr>
      <w:b/>
    </w:rPr>
  </w:style>
  <w:style w:type="paragraph" w:styleId="Puesto">
    <w:name w:val="Title"/>
    <w:basedOn w:val="Normal"/>
    <w:link w:val="PuestoCar"/>
    <w:uiPriority w:val="10"/>
    <w:qFormat/>
    <w:rsid w:val="0040033B"/>
    <w:pPr>
      <w:spacing w:after="0" w:line="240" w:lineRule="auto"/>
      <w:ind w:left="0"/>
      <w:jc w:val="center"/>
    </w:pPr>
    <w:rPr>
      <w:rFonts w:ascii="Arial" w:hAnsi="Arial"/>
      <w:b/>
      <w:sz w:val="20"/>
      <w:szCs w:val="20"/>
    </w:rPr>
  </w:style>
  <w:style w:type="character" w:customStyle="1" w:styleId="PuestoCar">
    <w:name w:val="Puesto Car"/>
    <w:basedOn w:val="Fuentedeprrafopredeter"/>
    <w:link w:val="Puesto"/>
    <w:uiPriority w:val="10"/>
    <w:rsid w:val="0040033B"/>
    <w:rPr>
      <w:rFonts w:ascii="Arial" w:hAnsi="Arial"/>
      <w:b/>
    </w:rPr>
  </w:style>
  <w:style w:type="paragraph" w:styleId="Encabezado">
    <w:name w:val="header"/>
    <w:basedOn w:val="Normal"/>
    <w:link w:val="EncabezadoCar"/>
    <w:rsid w:val="0040033B"/>
    <w:pPr>
      <w:tabs>
        <w:tab w:val="center" w:pos="4320"/>
        <w:tab w:val="right" w:pos="8640"/>
      </w:tabs>
      <w:spacing w:after="0" w:line="240" w:lineRule="auto"/>
      <w:ind w:left="0"/>
    </w:pPr>
    <w:rPr>
      <w:rFonts w:ascii="Times New Roman" w:hAnsi="Times New Roman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rsid w:val="0040033B"/>
  </w:style>
  <w:style w:type="table" w:styleId="Tablaconcuadrcula">
    <w:name w:val="Table Grid"/>
    <w:basedOn w:val="Tablanormal"/>
    <w:uiPriority w:val="59"/>
    <w:rsid w:val="00A741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.ramos\AppData\Roaming\Microsoft\Templates\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AB5B83DDB614C45A4D81A9211459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FC71E-D177-4523-9215-6E91A0C51F75}"/>
      </w:docPartPr>
      <w:docPartBody>
        <w:p w:rsidR="00C53B28" w:rsidRDefault="004E0185">
          <w:pPr>
            <w:pStyle w:val="DAB5B83DDB614C45A4D81A921145991E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185"/>
    <w:rsid w:val="000E1482"/>
    <w:rsid w:val="0014726D"/>
    <w:rsid w:val="00280600"/>
    <w:rsid w:val="00286B3A"/>
    <w:rsid w:val="002B037E"/>
    <w:rsid w:val="004B580E"/>
    <w:rsid w:val="004E0185"/>
    <w:rsid w:val="005A2A78"/>
    <w:rsid w:val="00810A31"/>
    <w:rsid w:val="00C5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AB5B83DDB614C45A4D81A921145991E">
    <w:name w:val="DAB5B83DDB614C45A4D81A921145991E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9638E5483D0540CEA956FF46B6CE699E">
    <w:name w:val="9638E5483D0540CEA956FF46B6CE699E"/>
  </w:style>
  <w:style w:type="paragraph" w:customStyle="1" w:styleId="754ECD99D2744420A93652686BE1C8EF">
    <w:name w:val="754ECD99D2744420A93652686BE1C8EF"/>
  </w:style>
  <w:style w:type="paragraph" w:customStyle="1" w:styleId="894EA8BACFEE4854B97EBBBF0A0C7ABA">
    <w:name w:val="894EA8BACFEE4854B97EBBBF0A0C7ABA"/>
  </w:style>
  <w:style w:type="paragraph" w:customStyle="1" w:styleId="5798AF8E2327418AA80A9FEFC1EEB249">
    <w:name w:val="5798AF8E2327418AA80A9FEFC1EEB249"/>
  </w:style>
  <w:style w:type="paragraph" w:customStyle="1" w:styleId="4AD43C2AA9B542C5A87C8AE36127E0FF">
    <w:name w:val="4AD43C2AA9B542C5A87C8AE36127E0FF"/>
  </w:style>
  <w:style w:type="paragraph" w:customStyle="1" w:styleId="7DDC75B64A514DECAD00D6D93E365769">
    <w:name w:val="7DDC75B64A514DECAD00D6D93E365769"/>
  </w:style>
  <w:style w:type="paragraph" w:customStyle="1" w:styleId="2D105C221FB544078896F435AF8A8354">
    <w:name w:val="2D105C221FB544078896F435AF8A8354"/>
  </w:style>
  <w:style w:type="paragraph" w:customStyle="1" w:styleId="A5A49DFCFECC4387BBAC00E435C384A2">
    <w:name w:val="A5A49DFCFECC4387BBAC00E435C384A2"/>
  </w:style>
  <w:style w:type="paragraph" w:customStyle="1" w:styleId="887CB2E64DCD4A9BAAE99150C58FEBA9">
    <w:name w:val="887CB2E64DCD4A9BAAE99150C58FEBA9"/>
  </w:style>
  <w:style w:type="paragraph" w:customStyle="1" w:styleId="A09CB687F27947839A4BBBEE7A5F6070">
    <w:name w:val="A09CB687F27947839A4BBBEE7A5F6070"/>
  </w:style>
  <w:style w:type="paragraph" w:customStyle="1" w:styleId="CBAA414023C24791A931E16F72CD847B">
    <w:name w:val="CBAA414023C24791A931E16F72CD847B"/>
  </w:style>
  <w:style w:type="paragraph" w:customStyle="1" w:styleId="01B856A20B714262B79434B8A59CFFEA">
    <w:name w:val="01B856A20B714262B79434B8A59CFFEA"/>
  </w:style>
  <w:style w:type="paragraph" w:customStyle="1" w:styleId="10E8234F24284590A48ABCC760A47110">
    <w:name w:val="10E8234F24284590A48ABCC760A47110"/>
  </w:style>
  <w:style w:type="paragraph" w:customStyle="1" w:styleId="D6DEA8024D47420D9B071D01AC99489C">
    <w:name w:val="D6DEA8024D47420D9B071D01AC99489C"/>
  </w:style>
  <w:style w:type="paragraph" w:customStyle="1" w:styleId="EB274C7B2A804CC88BEC90F95EF7A59F">
    <w:name w:val="EB274C7B2A804CC88BEC90F95EF7A59F"/>
  </w:style>
  <w:style w:type="paragraph" w:customStyle="1" w:styleId="A5FC9F2FC2BD4C8AACA158E933A7352F">
    <w:name w:val="A5FC9F2FC2BD4C8AACA158E933A7352F"/>
  </w:style>
  <w:style w:type="paragraph" w:customStyle="1" w:styleId="E847AC375B8849EF9FCE980F6CA31DF5">
    <w:name w:val="E847AC375B8849EF9FCE980F6CA31DF5"/>
  </w:style>
  <w:style w:type="paragraph" w:customStyle="1" w:styleId="6EFD87E4ED504FF6BE9148DD7F74D163">
    <w:name w:val="6EFD87E4ED504FF6BE9148DD7F74D1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47438-4757-47DF-8367-A49CFCDDA2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A024A1-1FE5-437C-8902-F380F2CFE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minutes</Template>
  <TotalTime>2</TotalTime>
  <Pages>1</Pages>
  <Words>149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Formal meeting minutes</vt:lpstr>
      <vt:lpstr>Formal meeting minutes</vt:lpstr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 meeting minutes</dc:title>
  <dc:creator>Maria Ramos</dc:creator>
  <cp:lastModifiedBy>Liseth</cp:lastModifiedBy>
  <cp:revision>2</cp:revision>
  <cp:lastPrinted>2002-03-13T18:46:00Z</cp:lastPrinted>
  <dcterms:created xsi:type="dcterms:W3CDTF">2016-06-14T23:00:00Z</dcterms:created>
  <dcterms:modified xsi:type="dcterms:W3CDTF">2016-06-14T23:00:00Z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TC060910481033</vt:lpwstr>
  </property>
</Properties>
</file>