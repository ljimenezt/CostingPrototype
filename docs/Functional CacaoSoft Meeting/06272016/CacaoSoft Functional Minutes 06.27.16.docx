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36" w:rsidRPr="009A345A" w:rsidRDefault="00102209" w:rsidP="00620AE8">
      <w:pPr>
        <w:pStyle w:val="Heading1"/>
        <w:rPr>
          <w:color w:val="C00000"/>
          <w:sz w:val="36"/>
          <w:szCs w:val="36"/>
        </w:rPr>
      </w:pPr>
      <w:r w:rsidRPr="009A345A">
        <w:rPr>
          <w:color w:val="C00000"/>
          <w:sz w:val="36"/>
          <w:szCs w:val="36"/>
        </w:rPr>
        <w:t xml:space="preserve">CacaoSoft Functional </w:t>
      </w:r>
    </w:p>
    <w:p w:rsidR="00554276" w:rsidRPr="003C58A7" w:rsidRDefault="00554276" w:rsidP="00620AE8">
      <w:pPr>
        <w:pStyle w:val="Heading1"/>
        <w:rPr>
          <w:sz w:val="28"/>
          <w:szCs w:val="28"/>
        </w:rPr>
      </w:pPr>
      <w:r w:rsidRPr="003C58A7">
        <w:rPr>
          <w:sz w:val="28"/>
          <w:szCs w:val="28"/>
        </w:rPr>
        <w:t>Meeting Minutes</w:t>
      </w:r>
    </w:p>
    <w:sdt>
      <w:sdtPr>
        <w:rPr>
          <w:color w:val="C00000"/>
        </w:rPr>
        <w:alias w:val="Date"/>
        <w:tag w:val="Date"/>
        <w:id w:val="811033052"/>
        <w:placeholder>
          <w:docPart w:val="DAB5B83DDB614C45A4D81A921145991E"/>
        </w:placeholder>
        <w:date w:fullDate="2016-06-27T00:00:00Z">
          <w:dateFormat w:val="MMMM d, yyyy"/>
          <w:lid w:val="en-US"/>
          <w:storeMappedDataAs w:val="dateTime"/>
          <w:calendar w:val="gregorian"/>
        </w:date>
      </w:sdtPr>
      <w:sdtEndPr/>
      <w:sdtContent>
        <w:p w:rsidR="00554276" w:rsidRPr="009A345A" w:rsidRDefault="0096157A" w:rsidP="00B75CFC">
          <w:pPr>
            <w:pStyle w:val="Date"/>
            <w:rPr>
              <w:color w:val="C00000"/>
            </w:rPr>
          </w:pPr>
          <w:r>
            <w:rPr>
              <w:color w:val="C00000"/>
            </w:rPr>
            <w:t>June 27, 2016</w:t>
          </w:r>
        </w:p>
      </w:sdtContent>
    </w:sdt>
    <w:p w:rsidR="0015180F" w:rsidRPr="009A345A" w:rsidRDefault="0015180F" w:rsidP="00361DEE">
      <w:pPr>
        <w:pStyle w:val="ListParagraph"/>
        <w:rPr>
          <w:color w:val="C00000"/>
          <w:u w:val="single"/>
        </w:rPr>
      </w:pPr>
      <w:r w:rsidRPr="009A345A">
        <w:rPr>
          <w:color w:val="C00000"/>
          <w:u w:val="single"/>
        </w:rPr>
        <w:t xml:space="preserve">Roll </w:t>
      </w:r>
      <w:r w:rsidR="006928C1" w:rsidRPr="009A345A">
        <w:rPr>
          <w:color w:val="C00000"/>
          <w:u w:val="single"/>
        </w:rPr>
        <w:t>c</w:t>
      </w:r>
      <w:r w:rsidRPr="009A345A">
        <w:rPr>
          <w:color w:val="C00000"/>
          <w:u w:val="single"/>
        </w:rPr>
        <w:t>all</w:t>
      </w:r>
    </w:p>
    <w:p w:rsidR="0040033B" w:rsidRDefault="0040033B" w:rsidP="0040033B">
      <w:pPr>
        <w:pStyle w:val="ListParagraph"/>
        <w:numPr>
          <w:ilvl w:val="0"/>
          <w:numId w:val="30"/>
        </w:numPr>
        <w:sectPr w:rsidR="0040033B" w:rsidSect="00193653"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40033B" w:rsidRDefault="0096157A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Raul Ocazionez</w:t>
      </w:r>
    </w:p>
    <w:p w:rsidR="0096157A" w:rsidRPr="00AF6E98" w:rsidRDefault="0096157A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Nick Macrina</w:t>
      </w:r>
    </w:p>
    <w:p w:rsidR="0040033B" w:rsidRDefault="0040033B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Maria Ramos </w:t>
      </w:r>
    </w:p>
    <w:p w:rsidR="00447F85" w:rsidRDefault="0096157A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b w:val="0"/>
          <w:sz w:val="20"/>
          <w:szCs w:val="20"/>
        </w:rPr>
        <w:t>Liseth Jimenez</w:t>
      </w:r>
    </w:p>
    <w:p w:rsidR="0096157A" w:rsidRPr="00AF6E98" w:rsidRDefault="0096157A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Juan Ramon Camargo</w:t>
      </w:r>
    </w:p>
    <w:p w:rsidR="0040033B" w:rsidRPr="00AF6E98" w:rsidRDefault="0040033B" w:rsidP="0040033B">
      <w:pPr>
        <w:pStyle w:val="ListParagraph"/>
        <w:numPr>
          <w:ilvl w:val="0"/>
          <w:numId w:val="30"/>
        </w:numPr>
        <w:spacing w:before="0" w:line="240" w:lineRule="auto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Juan Manuel Briñez </w:t>
      </w:r>
    </w:p>
    <w:p w:rsidR="0040033B" w:rsidRPr="0040033B" w:rsidRDefault="0040033B" w:rsidP="0040033B">
      <w:pPr>
        <w:spacing w:line="240" w:lineRule="auto"/>
        <w:sectPr w:rsidR="0040033B" w:rsidRPr="0040033B" w:rsidSect="0040033B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:rsidR="0040033B" w:rsidRDefault="0040033B" w:rsidP="0040033B">
      <w:pPr>
        <w:ind w:left="0"/>
      </w:pPr>
    </w:p>
    <w:p w:rsidR="0040033B" w:rsidRPr="009A345A" w:rsidRDefault="0040033B" w:rsidP="0040033B">
      <w:pPr>
        <w:pStyle w:val="ListParagraph"/>
        <w:rPr>
          <w:color w:val="C00000"/>
          <w:u w:val="single"/>
        </w:rPr>
      </w:pPr>
      <w:r w:rsidRPr="009A345A">
        <w:rPr>
          <w:color w:val="C00000"/>
          <w:u w:val="single"/>
        </w:rPr>
        <w:t>Agenda/Discussion Items</w:t>
      </w:r>
    </w:p>
    <w:p w:rsidR="0040033B" w:rsidRPr="00AF6E98" w:rsidRDefault="0040033B" w:rsidP="009A345A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Project Status Updates</w:t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Discussion of status of current &amp; upcoming activities</w:t>
      </w:r>
    </w:p>
    <w:p w:rsidR="0040033B" w:rsidRPr="00AF6E98" w:rsidRDefault="0040033B" w:rsidP="009A345A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Functional Requirements </w:t>
      </w:r>
      <w:r w:rsidRPr="00AF6E98">
        <w:rPr>
          <w:rFonts w:ascii="Arial" w:hAnsi="Arial" w:cs="Arial"/>
          <w:b w:val="0"/>
          <w:sz w:val="20"/>
          <w:szCs w:val="20"/>
        </w:rPr>
        <w:tab/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Discuss different topics of the Cacao Lifecycle </w:t>
      </w:r>
    </w:p>
    <w:p w:rsidR="0040033B" w:rsidRPr="00AF6E98" w:rsidRDefault="0040033B" w:rsidP="009A345A">
      <w:pPr>
        <w:pStyle w:val="ListParagraph"/>
        <w:numPr>
          <w:ilvl w:val="0"/>
          <w:numId w:val="31"/>
        </w:numPr>
        <w:spacing w:before="0"/>
        <w:ind w:left="90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>Questions/ Concerns</w:t>
      </w:r>
    </w:p>
    <w:p w:rsidR="0040033B" w:rsidRPr="00AF6E98" w:rsidRDefault="0040033B" w:rsidP="0040033B">
      <w:pPr>
        <w:pStyle w:val="ListParagraph"/>
        <w:numPr>
          <w:ilvl w:val="1"/>
          <w:numId w:val="31"/>
        </w:numPr>
        <w:spacing w:before="0"/>
        <w:rPr>
          <w:rFonts w:ascii="Arial" w:hAnsi="Arial" w:cs="Arial"/>
          <w:b w:val="0"/>
          <w:sz w:val="20"/>
          <w:szCs w:val="20"/>
        </w:rPr>
      </w:pPr>
      <w:r w:rsidRPr="00AF6E98">
        <w:rPr>
          <w:rFonts w:ascii="Arial" w:hAnsi="Arial" w:cs="Arial"/>
          <w:b w:val="0"/>
          <w:sz w:val="20"/>
          <w:szCs w:val="20"/>
        </w:rPr>
        <w:t xml:space="preserve">Clarify any existing questions </w:t>
      </w:r>
    </w:p>
    <w:p w:rsidR="0015180F" w:rsidRPr="009A345A" w:rsidRDefault="0040033B" w:rsidP="00361DEE">
      <w:pPr>
        <w:pStyle w:val="ListParagraph"/>
        <w:rPr>
          <w:color w:val="C00000"/>
          <w:u w:val="single"/>
        </w:rPr>
      </w:pPr>
      <w:r w:rsidRPr="009A345A">
        <w:rPr>
          <w:color w:val="C00000"/>
          <w:u w:val="single"/>
        </w:rPr>
        <w:t>Captured Notes</w:t>
      </w:r>
    </w:p>
    <w:p w:rsidR="0040033B" w:rsidRDefault="0040033B" w:rsidP="0040033B">
      <w:pPr>
        <w:pStyle w:val="Header"/>
        <w:tabs>
          <w:tab w:val="left" w:pos="1728"/>
        </w:tabs>
        <w:spacing w:before="30" w:after="30"/>
        <w:rPr>
          <w:rFonts w:ascii="Arial" w:hAnsi="Arial" w:cs="Arial"/>
        </w:rPr>
      </w:pPr>
      <w:r w:rsidRPr="0040033B">
        <w:rPr>
          <w:rFonts w:ascii="Arial" w:hAnsi="Arial" w:cs="Arial"/>
        </w:rPr>
        <w:t xml:space="preserve">Status Updates/ Open Discussion </w:t>
      </w:r>
    </w:p>
    <w:p w:rsidR="005A3212" w:rsidRPr="005A3212" w:rsidRDefault="005A3212" w:rsidP="005A3212">
      <w:pPr>
        <w:pStyle w:val="ListParagraph"/>
        <w:numPr>
          <w:ilvl w:val="0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  <w:lang w:val="es-CO"/>
        </w:rPr>
      </w:pPr>
      <w:proofErr w:type="spellStart"/>
      <w:r w:rsidRPr="005A3212">
        <w:rPr>
          <w:rFonts w:asciiTheme="majorHAnsi" w:hAnsiTheme="majorHAnsi" w:cstheme="majorHAnsi"/>
          <w:b w:val="0"/>
          <w:sz w:val="20"/>
          <w:szCs w:val="20"/>
          <w:lang w:val="es-CO"/>
        </w:rPr>
        <w:t>Concentration</w:t>
      </w:r>
      <w:proofErr w:type="spellEnd"/>
      <w:r w:rsidRPr="005A3212">
        <w:rPr>
          <w:rFonts w:asciiTheme="majorHAnsi" w:hAnsiTheme="majorHAnsi" w:cstheme="majorHAnsi"/>
          <w:b w:val="0"/>
          <w:sz w:val="20"/>
          <w:szCs w:val="20"/>
          <w:lang w:val="es-CO"/>
        </w:rPr>
        <w:t xml:space="preserve"> </w:t>
      </w:r>
      <w:proofErr w:type="spellStart"/>
      <w:r w:rsidRPr="005A3212">
        <w:rPr>
          <w:rFonts w:asciiTheme="majorHAnsi" w:hAnsiTheme="majorHAnsi" w:cstheme="majorHAnsi"/>
          <w:b w:val="0"/>
          <w:sz w:val="20"/>
          <w:szCs w:val="20"/>
          <w:lang w:val="es-CO"/>
        </w:rPr>
        <w:t>on</w:t>
      </w:r>
      <w:proofErr w:type="spellEnd"/>
      <w:r w:rsidRPr="005A3212">
        <w:rPr>
          <w:rFonts w:asciiTheme="majorHAnsi" w:hAnsiTheme="majorHAnsi" w:cstheme="majorHAnsi"/>
          <w:b w:val="0"/>
          <w:sz w:val="20"/>
          <w:szCs w:val="20"/>
          <w:lang w:val="es-CO"/>
        </w:rPr>
        <w:t xml:space="preserve"> </w:t>
      </w:r>
      <w:proofErr w:type="spellStart"/>
      <w:r w:rsidRPr="005A3212">
        <w:rPr>
          <w:rFonts w:asciiTheme="majorHAnsi" w:hAnsiTheme="majorHAnsi" w:cstheme="majorHAnsi"/>
          <w:b w:val="0"/>
          <w:sz w:val="20"/>
          <w:szCs w:val="20"/>
          <w:lang w:val="es-CO"/>
        </w:rPr>
        <w:t>forms</w:t>
      </w:r>
      <w:proofErr w:type="spellEnd"/>
    </w:p>
    <w:p w:rsidR="005A3212" w:rsidRPr="005A3212" w:rsidRDefault="005A3212" w:rsidP="005A3212">
      <w:pPr>
        <w:pStyle w:val="ListParagraph"/>
        <w:numPr>
          <w:ilvl w:val="1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Liseth working on the advancements of forms 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In review, document version 1; review to be completed upon </w:t>
      </w:r>
      <w:proofErr w:type="spellStart"/>
      <w:r w:rsidRPr="005A3212">
        <w:rPr>
          <w:rFonts w:asciiTheme="majorHAnsi" w:hAnsiTheme="majorHAnsi" w:cstheme="majorHAnsi"/>
          <w:b w:val="0"/>
          <w:sz w:val="20"/>
          <w:szCs w:val="20"/>
        </w:rPr>
        <w:t>Yulia’s</w:t>
      </w:r>
      <w:proofErr w:type="spellEnd"/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 return 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Liseth to send Nick Macrina a copy of this document 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Juan Ramon and Juan Manuel have not been included into the review of this document due to it being more technical 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More focused on Data Model, Use Cases (no graphics; mere text)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Need to start automating the forms for daily use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Per Raul,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One form can capture information based on the Form code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Total of 21 forms; Adding 2 forms</w:t>
      </w:r>
    </w:p>
    <w:p w:rsidR="005A3212" w:rsidRPr="005A3212" w:rsidRDefault="005A3212" w:rsidP="005A3212">
      <w:pPr>
        <w:pStyle w:val="ListParagraph"/>
        <w:numPr>
          <w:ilvl w:val="4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Pruning </w:t>
      </w:r>
    </w:p>
    <w:p w:rsidR="005A3212" w:rsidRPr="005A3212" w:rsidRDefault="005A3212" w:rsidP="005A3212">
      <w:pPr>
        <w:pStyle w:val="ListParagraph"/>
        <w:numPr>
          <w:ilvl w:val="5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Information needed to be captured with a contractor 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Contractor 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Personnel (first, Last name)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Date of working day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Valve advancement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Number of plants per valve</w:t>
      </w:r>
    </w:p>
    <w:p w:rsidR="005A3212" w:rsidRPr="005A3212" w:rsidRDefault="005A3212" w:rsidP="005A3212">
      <w:pPr>
        <w:pStyle w:val="ListParagraph"/>
        <w:numPr>
          <w:ilvl w:val="5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Information captured when internal employee performs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Remove contractor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Plus numbers 2-5 from above</w:t>
      </w:r>
    </w:p>
    <w:p w:rsidR="005A3212" w:rsidRPr="005A3212" w:rsidRDefault="005A3212" w:rsidP="005A3212">
      <w:pPr>
        <w:pStyle w:val="ListParagraph"/>
        <w:numPr>
          <w:ilvl w:val="4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Replanting </w:t>
      </w:r>
    </w:p>
    <w:p w:rsidR="005A3212" w:rsidRPr="005A3212" w:rsidRDefault="005A3212" w:rsidP="005A3212">
      <w:pPr>
        <w:pStyle w:val="ListParagraph"/>
        <w:numPr>
          <w:ilvl w:val="5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lastRenderedPageBreak/>
        <w:t>Plant origination (what nursery)</w:t>
      </w:r>
    </w:p>
    <w:p w:rsidR="005A3212" w:rsidRPr="005A3212" w:rsidRDefault="005A3212" w:rsidP="005A3212">
      <w:pPr>
        <w:pStyle w:val="ListParagraph"/>
        <w:numPr>
          <w:ilvl w:val="5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Initial amount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 Information capture for Contractor; if large quantities are to be replanted/ planted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Contractor name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Personnel (first, Last name)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Date of working day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Number of plants planted</w:t>
      </w:r>
    </w:p>
    <w:p w:rsidR="005A3212" w:rsidRPr="005A3212" w:rsidRDefault="005A3212" w:rsidP="005A3212">
      <w:pPr>
        <w:pStyle w:val="ListParagraph"/>
        <w:numPr>
          <w:ilvl w:val="6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Information captured for internal employees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Name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Date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Valve</w:t>
      </w:r>
    </w:p>
    <w:p w:rsidR="005A3212" w:rsidRPr="005A3212" w:rsidRDefault="005A3212" w:rsidP="005A3212">
      <w:pPr>
        <w:pStyle w:val="ListParagraph"/>
        <w:numPr>
          <w:ilvl w:val="7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Number of plants replanted </w:t>
      </w:r>
    </w:p>
    <w:p w:rsidR="005A3212" w:rsidRPr="005A3212" w:rsidRDefault="005A3212" w:rsidP="005A3212">
      <w:pPr>
        <w:pStyle w:val="ListParagraph"/>
        <w:numPr>
          <w:ilvl w:val="1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Weekly review of forms with Juan Ramon and Juan Manuel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Today’s discussion re: Skills and Certifications for UTZ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Certification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Herbicides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Application issues/ warnings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First Aid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Certifications to be taken; obtain certification</w:t>
      </w:r>
    </w:p>
    <w:p w:rsidR="005A3212" w:rsidRPr="005A3212" w:rsidRDefault="005A3212" w:rsidP="005A3212">
      <w:pPr>
        <w:pStyle w:val="ListParagraph"/>
        <w:numPr>
          <w:ilvl w:val="2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Herbicides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Ability to apply chemical 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 xml:space="preserve">Ability to use equipment/machinery 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Ability to add tractor attachment</w:t>
      </w:r>
    </w:p>
    <w:p w:rsidR="005A3212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Back Sprayer</w:t>
      </w:r>
    </w:p>
    <w:p w:rsidR="008E476B" w:rsidRPr="005A3212" w:rsidRDefault="005A3212" w:rsidP="005A3212">
      <w:pPr>
        <w:pStyle w:val="ListParagraph"/>
        <w:numPr>
          <w:ilvl w:val="3"/>
          <w:numId w:val="33"/>
        </w:numPr>
        <w:spacing w:before="0" w:after="160" w:line="256" w:lineRule="auto"/>
        <w:contextualSpacing/>
        <w:rPr>
          <w:rFonts w:asciiTheme="majorHAnsi" w:hAnsiTheme="majorHAnsi" w:cstheme="majorHAnsi"/>
          <w:b w:val="0"/>
          <w:sz w:val="20"/>
          <w:szCs w:val="20"/>
        </w:rPr>
      </w:pPr>
      <w:r w:rsidRPr="005A3212">
        <w:rPr>
          <w:rFonts w:asciiTheme="majorHAnsi" w:hAnsiTheme="majorHAnsi" w:cstheme="majorHAnsi"/>
          <w:b w:val="0"/>
          <w:sz w:val="20"/>
          <w:szCs w:val="20"/>
        </w:rPr>
        <w:t>Other equipment</w:t>
      </w:r>
    </w:p>
    <w:sectPr w:rsidR="008E476B" w:rsidRPr="005A3212" w:rsidSect="0040033B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F990B0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E8927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890BCA2"/>
    <w:lvl w:ilvl="0">
      <w:start w:val="1"/>
      <w:numFmt w:val="lowerLetter"/>
      <w:pStyle w:val="ListNumb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EDD6E08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DFEE5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954F6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E2E0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06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62075D8"/>
    <w:lvl w:ilvl="0">
      <w:start w:val="1"/>
      <w:numFmt w:val="upperRoman"/>
      <w:pStyle w:val="ListParagraph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CFB04A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71DBD"/>
    <w:multiLevelType w:val="hybridMultilevel"/>
    <w:tmpl w:val="02920B3E"/>
    <w:lvl w:ilvl="0" w:tplc="3342DF60">
      <w:start w:val="1"/>
      <w:numFmt w:val="decimal"/>
      <w:lvlText w:val="%1."/>
      <w:lvlJc w:val="left"/>
      <w:pPr>
        <w:ind w:left="1094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1" w15:restartNumberingAfterBreak="0">
    <w:nsid w:val="09140741"/>
    <w:multiLevelType w:val="hybridMultilevel"/>
    <w:tmpl w:val="F0629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289768B1"/>
    <w:multiLevelType w:val="hybridMultilevel"/>
    <w:tmpl w:val="0FDE3E56"/>
    <w:lvl w:ilvl="0" w:tplc="D48464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66460CF"/>
    <w:multiLevelType w:val="hybridMultilevel"/>
    <w:tmpl w:val="27403A4E"/>
    <w:lvl w:ilvl="0" w:tplc="3342DF60">
      <w:start w:val="1"/>
      <w:numFmt w:val="decimal"/>
      <w:lvlText w:val="%1."/>
      <w:lvlJc w:val="left"/>
      <w:pPr>
        <w:ind w:left="907" w:hanging="360"/>
      </w:pPr>
      <w:rPr>
        <w:b w:val="0"/>
      </w:rPr>
    </w:lvl>
    <w:lvl w:ilvl="1" w:tplc="240A0019" w:tentative="1">
      <w:start w:val="1"/>
      <w:numFmt w:val="lowerLetter"/>
      <w:lvlText w:val="%2."/>
      <w:lvlJc w:val="left"/>
      <w:pPr>
        <w:ind w:left="1627" w:hanging="360"/>
      </w:pPr>
    </w:lvl>
    <w:lvl w:ilvl="2" w:tplc="240A001B" w:tentative="1">
      <w:start w:val="1"/>
      <w:numFmt w:val="lowerRoman"/>
      <w:lvlText w:val="%3."/>
      <w:lvlJc w:val="right"/>
      <w:pPr>
        <w:ind w:left="2347" w:hanging="180"/>
      </w:pPr>
    </w:lvl>
    <w:lvl w:ilvl="3" w:tplc="240A000F" w:tentative="1">
      <w:start w:val="1"/>
      <w:numFmt w:val="decimal"/>
      <w:lvlText w:val="%4."/>
      <w:lvlJc w:val="left"/>
      <w:pPr>
        <w:ind w:left="3067" w:hanging="360"/>
      </w:pPr>
    </w:lvl>
    <w:lvl w:ilvl="4" w:tplc="240A0019" w:tentative="1">
      <w:start w:val="1"/>
      <w:numFmt w:val="lowerLetter"/>
      <w:lvlText w:val="%5."/>
      <w:lvlJc w:val="left"/>
      <w:pPr>
        <w:ind w:left="3787" w:hanging="360"/>
      </w:pPr>
    </w:lvl>
    <w:lvl w:ilvl="5" w:tplc="240A001B" w:tentative="1">
      <w:start w:val="1"/>
      <w:numFmt w:val="lowerRoman"/>
      <w:lvlText w:val="%6."/>
      <w:lvlJc w:val="right"/>
      <w:pPr>
        <w:ind w:left="4507" w:hanging="180"/>
      </w:pPr>
    </w:lvl>
    <w:lvl w:ilvl="6" w:tplc="240A000F" w:tentative="1">
      <w:start w:val="1"/>
      <w:numFmt w:val="decimal"/>
      <w:lvlText w:val="%7."/>
      <w:lvlJc w:val="left"/>
      <w:pPr>
        <w:ind w:left="5227" w:hanging="360"/>
      </w:pPr>
    </w:lvl>
    <w:lvl w:ilvl="7" w:tplc="240A0019" w:tentative="1">
      <w:start w:val="1"/>
      <w:numFmt w:val="lowerLetter"/>
      <w:lvlText w:val="%8."/>
      <w:lvlJc w:val="left"/>
      <w:pPr>
        <w:ind w:left="5947" w:hanging="360"/>
      </w:pPr>
    </w:lvl>
    <w:lvl w:ilvl="8" w:tplc="24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3" w15:restartNumberingAfterBreak="0">
    <w:nsid w:val="386A6E6C"/>
    <w:multiLevelType w:val="hybridMultilevel"/>
    <w:tmpl w:val="DDF23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046EC6"/>
    <w:multiLevelType w:val="hybridMultilevel"/>
    <w:tmpl w:val="F76EFE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240A0019">
      <w:start w:val="1"/>
      <w:numFmt w:val="lowerLetter"/>
      <w:lvlText w:val="%2."/>
      <w:lvlJc w:val="left"/>
      <w:pPr>
        <w:ind w:left="2160" w:hanging="360"/>
      </w:pPr>
    </w:lvl>
    <w:lvl w:ilvl="2" w:tplc="240A001B">
      <w:start w:val="1"/>
      <w:numFmt w:val="lowerRoman"/>
      <w:lvlText w:val="%3."/>
      <w:lvlJc w:val="right"/>
      <w:pPr>
        <w:ind w:left="2880" w:hanging="180"/>
      </w:pPr>
    </w:lvl>
    <w:lvl w:ilvl="3" w:tplc="240A000F">
      <w:start w:val="1"/>
      <w:numFmt w:val="decimal"/>
      <w:lvlText w:val="%4."/>
      <w:lvlJc w:val="left"/>
      <w:pPr>
        <w:ind w:left="3600" w:hanging="360"/>
      </w:pPr>
    </w:lvl>
    <w:lvl w:ilvl="4" w:tplc="240A0019">
      <w:start w:val="1"/>
      <w:numFmt w:val="lowerLetter"/>
      <w:lvlText w:val="%5."/>
      <w:lvlJc w:val="left"/>
      <w:pPr>
        <w:ind w:left="4320" w:hanging="360"/>
      </w:pPr>
    </w:lvl>
    <w:lvl w:ilvl="5" w:tplc="240A001B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A1B4093"/>
    <w:multiLevelType w:val="hybridMultilevel"/>
    <w:tmpl w:val="5AB2C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7" w15:restartNumberingAfterBreak="0">
    <w:nsid w:val="5C6D1797"/>
    <w:multiLevelType w:val="hybridMultilevel"/>
    <w:tmpl w:val="440E5328"/>
    <w:lvl w:ilvl="0" w:tplc="D29415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BFE8AF6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8"/>
  </w:num>
  <w:num w:numId="2">
    <w:abstractNumId w:val="18"/>
  </w:num>
  <w:num w:numId="3">
    <w:abstractNumId w:val="20"/>
  </w:num>
  <w:num w:numId="4">
    <w:abstractNumId w:val="12"/>
  </w:num>
  <w:num w:numId="5">
    <w:abstractNumId w:val="29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3"/>
  </w:num>
  <w:num w:numId="17">
    <w:abstractNumId w:val="17"/>
  </w:num>
  <w:num w:numId="18">
    <w:abstractNumId w:val="16"/>
  </w:num>
  <w:num w:numId="19">
    <w:abstractNumId w:val="15"/>
  </w:num>
  <w:num w:numId="20">
    <w:abstractNumId w:val="14"/>
  </w:num>
  <w:num w:numId="21">
    <w:abstractNumId w:val="21"/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6"/>
  </w:num>
  <w:num w:numId="26">
    <w:abstractNumId w:val="25"/>
  </w:num>
  <w:num w:numId="27">
    <w:abstractNumId w:val="11"/>
  </w:num>
  <w:num w:numId="28">
    <w:abstractNumId w:val="19"/>
  </w:num>
  <w:num w:numId="29">
    <w:abstractNumId w:val="27"/>
  </w:num>
  <w:num w:numId="30">
    <w:abstractNumId w:val="22"/>
  </w:num>
  <w:num w:numId="31">
    <w:abstractNumId w:val="10"/>
  </w:num>
  <w:num w:numId="32">
    <w:abstractNumId w:val="24"/>
  </w:num>
  <w:num w:numId="3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209"/>
    <w:rsid w:val="000948D9"/>
    <w:rsid w:val="000B5B60"/>
    <w:rsid w:val="00102209"/>
    <w:rsid w:val="0011573E"/>
    <w:rsid w:val="0012137D"/>
    <w:rsid w:val="00140DAE"/>
    <w:rsid w:val="00147521"/>
    <w:rsid w:val="0015180F"/>
    <w:rsid w:val="00193653"/>
    <w:rsid w:val="00233FB0"/>
    <w:rsid w:val="00276FA1"/>
    <w:rsid w:val="00291B4A"/>
    <w:rsid w:val="002A59FB"/>
    <w:rsid w:val="002C3D7E"/>
    <w:rsid w:val="002C48E0"/>
    <w:rsid w:val="00341DD1"/>
    <w:rsid w:val="00360B6E"/>
    <w:rsid w:val="00361DEE"/>
    <w:rsid w:val="00367BF8"/>
    <w:rsid w:val="003C58A7"/>
    <w:rsid w:val="0040033B"/>
    <w:rsid w:val="00411F8B"/>
    <w:rsid w:val="00447F85"/>
    <w:rsid w:val="0045377A"/>
    <w:rsid w:val="0046174F"/>
    <w:rsid w:val="00477352"/>
    <w:rsid w:val="004B5C09"/>
    <w:rsid w:val="004E227E"/>
    <w:rsid w:val="005021A5"/>
    <w:rsid w:val="00554276"/>
    <w:rsid w:val="005A3212"/>
    <w:rsid w:val="005F6EEA"/>
    <w:rsid w:val="00616B41"/>
    <w:rsid w:val="00620AE8"/>
    <w:rsid w:val="0064628C"/>
    <w:rsid w:val="00657115"/>
    <w:rsid w:val="00680296"/>
    <w:rsid w:val="00687389"/>
    <w:rsid w:val="006928C1"/>
    <w:rsid w:val="006F03D4"/>
    <w:rsid w:val="00710183"/>
    <w:rsid w:val="00771C24"/>
    <w:rsid w:val="007D5836"/>
    <w:rsid w:val="008240DA"/>
    <w:rsid w:val="008429E5"/>
    <w:rsid w:val="00867EA4"/>
    <w:rsid w:val="00897D88"/>
    <w:rsid w:val="008E476B"/>
    <w:rsid w:val="00932F50"/>
    <w:rsid w:val="009559FB"/>
    <w:rsid w:val="0096157A"/>
    <w:rsid w:val="009921B8"/>
    <w:rsid w:val="00997B64"/>
    <w:rsid w:val="009A345A"/>
    <w:rsid w:val="00A07662"/>
    <w:rsid w:val="00A74107"/>
    <w:rsid w:val="00A77B8F"/>
    <w:rsid w:val="00A9231C"/>
    <w:rsid w:val="00AE361F"/>
    <w:rsid w:val="00AF6E98"/>
    <w:rsid w:val="00B247A9"/>
    <w:rsid w:val="00B415C7"/>
    <w:rsid w:val="00B435B5"/>
    <w:rsid w:val="00B75CFC"/>
    <w:rsid w:val="00C008B5"/>
    <w:rsid w:val="00C1643D"/>
    <w:rsid w:val="00C261A9"/>
    <w:rsid w:val="00C647CF"/>
    <w:rsid w:val="00D31AB7"/>
    <w:rsid w:val="00DC58F1"/>
    <w:rsid w:val="00DC79AD"/>
    <w:rsid w:val="00DF2868"/>
    <w:rsid w:val="00EE35D3"/>
    <w:rsid w:val="00EF4473"/>
    <w:rsid w:val="00F23697"/>
    <w:rsid w:val="00F36BB7"/>
    <w:rsid w:val="00FB3809"/>
    <w:rsid w:val="00FB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."/>
  <w:listSeparator w:val=","/>
  <w15:docId w15:val="{C9E58F26-182E-4BE2-B878-8796D1873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3D7E"/>
    <w:pPr>
      <w:spacing w:after="200" w:line="276" w:lineRule="auto"/>
      <w:ind w:left="187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361DEE"/>
    <w:pPr>
      <w:keepNext/>
      <w:spacing w:after="60"/>
      <w:ind w:left="0"/>
      <w:jc w:val="center"/>
      <w:outlineLvl w:val="0"/>
    </w:pPr>
    <w:rPr>
      <w:rFonts w:asciiTheme="majorHAnsi" w:hAnsiTheme="majorHAnsi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semiHidden/>
    <w:unhideWhenUsed/>
    <w:qFormat/>
    <w:rsid w:val="00A9231C"/>
    <w:pPr>
      <w:keepNext/>
      <w:spacing w:before="240" w:after="60"/>
      <w:ind w:left="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semiHidden/>
    <w:unhideWhenUsed/>
    <w:qFormat/>
    <w:rsid w:val="00AE36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qFormat/>
    <w:rsid w:val="00361DEE"/>
    <w:pPr>
      <w:numPr>
        <w:numId w:val="13"/>
      </w:numPr>
    </w:pPr>
  </w:style>
  <w:style w:type="character" w:styleId="PlaceholderText">
    <w:name w:val="Placeholder Text"/>
    <w:basedOn w:val="DefaultParagraphFont"/>
    <w:uiPriority w:val="99"/>
    <w:semiHidden/>
    <w:rsid w:val="00361DEE"/>
    <w:rPr>
      <w:color w:val="808080"/>
    </w:rPr>
  </w:style>
  <w:style w:type="paragraph" w:styleId="Date">
    <w:name w:val="Date"/>
    <w:basedOn w:val="Normal"/>
    <w:next w:val="Normal"/>
    <w:qFormat/>
    <w:rsid w:val="00361DEE"/>
    <w:pPr>
      <w:spacing w:after="48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D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1DEE"/>
    <w:pPr>
      <w:numPr>
        <w:numId w:val="11"/>
      </w:numPr>
      <w:spacing w:before="240" w:after="60"/>
      <w:ind w:left="187" w:hanging="187"/>
    </w:pPr>
    <w:rPr>
      <w:b/>
    </w:rPr>
  </w:style>
  <w:style w:type="paragraph" w:styleId="Title">
    <w:name w:val="Title"/>
    <w:basedOn w:val="Normal"/>
    <w:link w:val="TitleChar"/>
    <w:uiPriority w:val="10"/>
    <w:qFormat/>
    <w:rsid w:val="0040033B"/>
    <w:pPr>
      <w:spacing w:after="0" w:line="240" w:lineRule="auto"/>
      <w:ind w:left="0"/>
      <w:jc w:val="center"/>
    </w:pPr>
    <w:rPr>
      <w:rFonts w:ascii="Arial" w:hAnsi="Arial"/>
      <w:b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40033B"/>
    <w:rPr>
      <w:rFonts w:ascii="Arial" w:hAnsi="Arial"/>
      <w:b/>
    </w:rPr>
  </w:style>
  <w:style w:type="paragraph" w:styleId="Header">
    <w:name w:val="header"/>
    <w:basedOn w:val="Normal"/>
    <w:link w:val="HeaderChar"/>
    <w:rsid w:val="0040033B"/>
    <w:pPr>
      <w:tabs>
        <w:tab w:val="center" w:pos="4320"/>
        <w:tab w:val="right" w:pos="8640"/>
      </w:tabs>
      <w:spacing w:after="0" w:line="240" w:lineRule="auto"/>
      <w:ind w:left="0"/>
    </w:pPr>
    <w:rPr>
      <w:rFonts w:ascii="Times New Roman" w:hAnsi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0033B"/>
  </w:style>
  <w:style w:type="table" w:styleId="TableGrid">
    <w:name w:val="Table Grid"/>
    <w:basedOn w:val="TableNormal"/>
    <w:uiPriority w:val="59"/>
    <w:rsid w:val="00A741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8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ia.ramos\AppData\Roaming\Microsoft\Templates\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AB5B83DDB614C45A4D81A921145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6FC71E-D177-4523-9215-6E91A0C51F75}"/>
      </w:docPartPr>
      <w:docPartBody>
        <w:p w:rsidR="00C53B28" w:rsidRDefault="004E0185">
          <w:pPr>
            <w:pStyle w:val="DAB5B83DDB614C45A4D81A921145991E"/>
          </w:pPr>
          <w: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185"/>
    <w:rsid w:val="00280600"/>
    <w:rsid w:val="002B037E"/>
    <w:rsid w:val="002C0FBC"/>
    <w:rsid w:val="00344098"/>
    <w:rsid w:val="00430D3A"/>
    <w:rsid w:val="004E0185"/>
    <w:rsid w:val="00B15E7D"/>
    <w:rsid w:val="00BD054C"/>
    <w:rsid w:val="00C5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B5B83DDB614C45A4D81A921145991E">
    <w:name w:val="DAB5B83DDB614C45A4D81A921145991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638E5483D0540CEA956FF46B6CE699E">
    <w:name w:val="9638E5483D0540CEA956FF46B6CE699E"/>
  </w:style>
  <w:style w:type="paragraph" w:customStyle="1" w:styleId="754ECD99D2744420A93652686BE1C8EF">
    <w:name w:val="754ECD99D2744420A93652686BE1C8EF"/>
  </w:style>
  <w:style w:type="paragraph" w:customStyle="1" w:styleId="894EA8BACFEE4854B97EBBBF0A0C7ABA">
    <w:name w:val="894EA8BACFEE4854B97EBBBF0A0C7ABA"/>
  </w:style>
  <w:style w:type="paragraph" w:customStyle="1" w:styleId="5798AF8E2327418AA80A9FEFC1EEB249">
    <w:name w:val="5798AF8E2327418AA80A9FEFC1EEB249"/>
  </w:style>
  <w:style w:type="paragraph" w:customStyle="1" w:styleId="4AD43C2AA9B542C5A87C8AE36127E0FF">
    <w:name w:val="4AD43C2AA9B542C5A87C8AE36127E0FF"/>
  </w:style>
  <w:style w:type="paragraph" w:customStyle="1" w:styleId="7DDC75B64A514DECAD00D6D93E365769">
    <w:name w:val="7DDC75B64A514DECAD00D6D93E365769"/>
  </w:style>
  <w:style w:type="paragraph" w:customStyle="1" w:styleId="2D105C221FB544078896F435AF8A8354">
    <w:name w:val="2D105C221FB544078896F435AF8A8354"/>
  </w:style>
  <w:style w:type="paragraph" w:customStyle="1" w:styleId="A5A49DFCFECC4387BBAC00E435C384A2">
    <w:name w:val="A5A49DFCFECC4387BBAC00E435C384A2"/>
  </w:style>
  <w:style w:type="paragraph" w:customStyle="1" w:styleId="887CB2E64DCD4A9BAAE99150C58FEBA9">
    <w:name w:val="887CB2E64DCD4A9BAAE99150C58FEBA9"/>
  </w:style>
  <w:style w:type="paragraph" w:customStyle="1" w:styleId="A09CB687F27947839A4BBBEE7A5F6070">
    <w:name w:val="A09CB687F27947839A4BBBEE7A5F6070"/>
  </w:style>
  <w:style w:type="paragraph" w:customStyle="1" w:styleId="CBAA414023C24791A931E16F72CD847B">
    <w:name w:val="CBAA414023C24791A931E16F72CD847B"/>
  </w:style>
  <w:style w:type="paragraph" w:customStyle="1" w:styleId="01B856A20B714262B79434B8A59CFFEA">
    <w:name w:val="01B856A20B714262B79434B8A59CFFEA"/>
  </w:style>
  <w:style w:type="paragraph" w:customStyle="1" w:styleId="10E8234F24284590A48ABCC760A47110">
    <w:name w:val="10E8234F24284590A48ABCC760A47110"/>
  </w:style>
  <w:style w:type="paragraph" w:customStyle="1" w:styleId="D6DEA8024D47420D9B071D01AC99489C">
    <w:name w:val="D6DEA8024D47420D9B071D01AC99489C"/>
  </w:style>
  <w:style w:type="paragraph" w:customStyle="1" w:styleId="EB274C7B2A804CC88BEC90F95EF7A59F">
    <w:name w:val="EB274C7B2A804CC88BEC90F95EF7A59F"/>
  </w:style>
  <w:style w:type="paragraph" w:customStyle="1" w:styleId="A5FC9F2FC2BD4C8AACA158E933A7352F">
    <w:name w:val="A5FC9F2FC2BD4C8AACA158E933A7352F"/>
  </w:style>
  <w:style w:type="paragraph" w:customStyle="1" w:styleId="E847AC375B8849EF9FCE980F6CA31DF5">
    <w:name w:val="E847AC375B8849EF9FCE980F6CA31DF5"/>
  </w:style>
  <w:style w:type="paragraph" w:customStyle="1" w:styleId="6EFD87E4ED504FF6BE9148DD7F74D163">
    <w:name w:val="6EFD87E4ED504FF6BE9148DD7F74D16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847438-4757-47DF-8367-A49CFCDDA2A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Formal meeting minutes</Template>
  <TotalTime>3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Formal meeting minutes</vt:lpstr>
    </vt:vector>
  </TitlesOfParts>
  <Company/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 meeting minutes</dc:title>
  <dc:creator>Maria Ramos</dc:creator>
  <cp:keywords/>
  <cp:lastModifiedBy>Maria Ramos</cp:lastModifiedBy>
  <cp:revision>4</cp:revision>
  <cp:lastPrinted>2002-03-13T18:46:00Z</cp:lastPrinted>
  <dcterms:created xsi:type="dcterms:W3CDTF">2016-06-30T18:29:00Z</dcterms:created>
  <dcterms:modified xsi:type="dcterms:W3CDTF">2016-06-30T18:31:00Z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TC060910481033</vt:lpwstr>
  </property>
</Properties>
</file>