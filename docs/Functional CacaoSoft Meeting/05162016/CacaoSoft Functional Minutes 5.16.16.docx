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836" w:rsidRPr="008F54A6" w:rsidRDefault="00102209" w:rsidP="00620AE8">
      <w:pPr>
        <w:pStyle w:val="Heading1"/>
        <w:rPr>
          <w:color w:val="7A0000"/>
          <w:sz w:val="36"/>
          <w:szCs w:val="36"/>
        </w:rPr>
      </w:pPr>
      <w:r w:rsidRPr="008F54A6">
        <w:rPr>
          <w:color w:val="7A0000"/>
          <w:sz w:val="36"/>
          <w:szCs w:val="36"/>
        </w:rPr>
        <w:t xml:space="preserve">CacaoSoft </w:t>
      </w:r>
      <w:r w:rsidR="003655A9">
        <w:rPr>
          <w:color w:val="7A0000"/>
          <w:sz w:val="36"/>
          <w:szCs w:val="36"/>
        </w:rPr>
        <w:t>Functional</w:t>
      </w:r>
      <w:r w:rsidR="00CE7B9C" w:rsidRPr="008F54A6">
        <w:rPr>
          <w:color w:val="7A0000"/>
          <w:sz w:val="36"/>
          <w:szCs w:val="36"/>
        </w:rPr>
        <w:t xml:space="preserve"> Meeting </w:t>
      </w:r>
    </w:p>
    <w:p w:rsidR="00554276" w:rsidRPr="003C58A7" w:rsidRDefault="00554276" w:rsidP="00620AE8">
      <w:pPr>
        <w:pStyle w:val="Heading1"/>
        <w:rPr>
          <w:sz w:val="28"/>
          <w:szCs w:val="28"/>
        </w:rPr>
      </w:pPr>
      <w:r w:rsidRPr="003C58A7">
        <w:rPr>
          <w:sz w:val="28"/>
          <w:szCs w:val="28"/>
        </w:rPr>
        <w:t>Meeting Minutes</w:t>
      </w:r>
    </w:p>
    <w:sdt>
      <w:sdtPr>
        <w:rPr>
          <w:color w:val="7A0000"/>
        </w:rPr>
        <w:alias w:val="Date"/>
        <w:tag w:val="Date"/>
        <w:id w:val="811033052"/>
        <w:placeholder>
          <w:docPart w:val="DAB5B83DDB614C45A4D81A921145991E"/>
        </w:placeholder>
        <w:date w:fullDate="2016-05-16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554276" w:rsidRPr="008F54A6" w:rsidRDefault="003125A7" w:rsidP="00B75CFC">
          <w:pPr>
            <w:pStyle w:val="Date"/>
            <w:rPr>
              <w:color w:val="7A0000"/>
            </w:rPr>
          </w:pPr>
          <w:r>
            <w:rPr>
              <w:color w:val="7A0000"/>
            </w:rPr>
            <w:t>May 16, 2016</w:t>
          </w:r>
        </w:p>
      </w:sdtContent>
    </w:sdt>
    <w:p w:rsidR="0015180F" w:rsidRPr="008F54A6" w:rsidRDefault="0015180F" w:rsidP="00361DEE">
      <w:pPr>
        <w:pStyle w:val="ListParagraph"/>
        <w:rPr>
          <w:color w:val="7A0000"/>
          <w:u w:val="single"/>
        </w:rPr>
      </w:pPr>
      <w:r w:rsidRPr="008F54A6">
        <w:rPr>
          <w:color w:val="7A0000"/>
          <w:u w:val="single"/>
        </w:rPr>
        <w:t xml:space="preserve">Roll </w:t>
      </w:r>
      <w:r w:rsidR="006928C1" w:rsidRPr="008F54A6">
        <w:rPr>
          <w:color w:val="7A0000"/>
          <w:u w:val="single"/>
        </w:rPr>
        <w:t>c</w:t>
      </w:r>
      <w:r w:rsidRPr="008F54A6">
        <w:rPr>
          <w:color w:val="7A0000"/>
          <w:u w:val="single"/>
        </w:rPr>
        <w:t>all</w:t>
      </w:r>
    </w:p>
    <w:p w:rsidR="0040033B" w:rsidRDefault="0040033B" w:rsidP="0040033B">
      <w:pPr>
        <w:pStyle w:val="ListParagraph"/>
        <w:numPr>
          <w:ilvl w:val="0"/>
          <w:numId w:val="30"/>
        </w:numPr>
        <w:sectPr w:rsidR="0040033B" w:rsidSect="00193653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1E78D3" w:rsidRDefault="001E78D3" w:rsidP="0040033B">
      <w:pPr>
        <w:pStyle w:val="ListParagraph"/>
        <w:numPr>
          <w:ilvl w:val="0"/>
          <w:numId w:val="30"/>
        </w:numPr>
        <w:spacing w:before="0" w:line="240" w:lineRule="auto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Raul Ocazionez</w:t>
      </w:r>
      <w:r w:rsidR="00D44240">
        <w:rPr>
          <w:rFonts w:ascii="Arial" w:hAnsi="Arial" w:cs="Arial"/>
          <w:b w:val="0"/>
          <w:sz w:val="20"/>
          <w:szCs w:val="20"/>
        </w:rPr>
        <w:t xml:space="preserve"> (Partially)</w:t>
      </w:r>
    </w:p>
    <w:p w:rsidR="0040033B" w:rsidRDefault="003655A9" w:rsidP="0040033B">
      <w:pPr>
        <w:pStyle w:val="ListParagraph"/>
        <w:numPr>
          <w:ilvl w:val="0"/>
          <w:numId w:val="30"/>
        </w:numPr>
        <w:spacing w:before="0" w:line="240" w:lineRule="auto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Yulia Vydra</w:t>
      </w:r>
      <w:r w:rsidR="00D44240">
        <w:rPr>
          <w:rFonts w:ascii="Arial" w:hAnsi="Arial" w:cs="Arial"/>
          <w:b w:val="0"/>
          <w:sz w:val="20"/>
          <w:szCs w:val="20"/>
        </w:rPr>
        <w:t xml:space="preserve"> (Partially)</w:t>
      </w:r>
    </w:p>
    <w:p w:rsidR="001E78D3" w:rsidRPr="00AF6E98" w:rsidRDefault="001E78D3" w:rsidP="0040033B">
      <w:pPr>
        <w:pStyle w:val="ListParagraph"/>
        <w:numPr>
          <w:ilvl w:val="0"/>
          <w:numId w:val="30"/>
        </w:numPr>
        <w:spacing w:before="0" w:line="240" w:lineRule="auto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Nick Macrina</w:t>
      </w:r>
    </w:p>
    <w:p w:rsidR="0040033B" w:rsidRPr="00AF6E98" w:rsidRDefault="003655A9" w:rsidP="0040033B">
      <w:pPr>
        <w:pStyle w:val="ListParagraph"/>
        <w:numPr>
          <w:ilvl w:val="0"/>
          <w:numId w:val="30"/>
        </w:numPr>
        <w:spacing w:before="0" w:line="240" w:lineRule="auto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 xml:space="preserve">Maria Ramos </w:t>
      </w:r>
    </w:p>
    <w:p w:rsidR="0040033B" w:rsidRDefault="003655A9" w:rsidP="0040033B">
      <w:pPr>
        <w:pStyle w:val="ListParagraph"/>
        <w:numPr>
          <w:ilvl w:val="0"/>
          <w:numId w:val="30"/>
        </w:numPr>
        <w:spacing w:before="0" w:line="240" w:lineRule="auto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 xml:space="preserve">Juan Manuel </w:t>
      </w:r>
    </w:p>
    <w:p w:rsidR="001E78D3" w:rsidRDefault="001E78D3" w:rsidP="0040033B">
      <w:pPr>
        <w:pStyle w:val="ListParagraph"/>
        <w:numPr>
          <w:ilvl w:val="0"/>
          <w:numId w:val="30"/>
        </w:numPr>
        <w:spacing w:before="0" w:line="240" w:lineRule="auto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Juan Ramon</w:t>
      </w:r>
    </w:p>
    <w:p w:rsidR="001E78D3" w:rsidRDefault="001E78D3" w:rsidP="0040033B">
      <w:pPr>
        <w:pStyle w:val="ListParagraph"/>
        <w:numPr>
          <w:ilvl w:val="0"/>
          <w:numId w:val="30"/>
        </w:numPr>
        <w:spacing w:before="0" w:line="240" w:lineRule="auto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 xml:space="preserve">Liseth Jimenez </w:t>
      </w:r>
    </w:p>
    <w:p w:rsidR="0040033B" w:rsidRPr="0040033B" w:rsidRDefault="0040033B" w:rsidP="003655A9">
      <w:pPr>
        <w:spacing w:line="240" w:lineRule="auto"/>
        <w:ind w:left="0"/>
        <w:sectPr w:rsidR="0040033B" w:rsidRPr="0040033B" w:rsidSect="0040033B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:rsidR="0040033B" w:rsidRDefault="0040033B" w:rsidP="0040033B">
      <w:pPr>
        <w:ind w:left="0"/>
      </w:pPr>
    </w:p>
    <w:p w:rsidR="0040033B" w:rsidRPr="008F54A6" w:rsidRDefault="0040033B" w:rsidP="0040033B">
      <w:pPr>
        <w:pStyle w:val="ListParagraph"/>
        <w:rPr>
          <w:color w:val="7A0000"/>
          <w:u w:val="single"/>
        </w:rPr>
      </w:pPr>
      <w:r w:rsidRPr="008F54A6">
        <w:rPr>
          <w:color w:val="7A0000"/>
          <w:u w:val="single"/>
        </w:rPr>
        <w:t>Agenda/Discussion Items</w:t>
      </w:r>
    </w:p>
    <w:p w:rsidR="0040033B" w:rsidRPr="00AF6E98" w:rsidRDefault="0040033B" w:rsidP="0040033B">
      <w:pPr>
        <w:pStyle w:val="ListParagraph"/>
        <w:numPr>
          <w:ilvl w:val="0"/>
          <w:numId w:val="31"/>
        </w:numPr>
        <w:spacing w:before="0"/>
        <w:rPr>
          <w:rFonts w:ascii="Arial" w:hAnsi="Arial" w:cs="Arial"/>
          <w:b w:val="0"/>
          <w:sz w:val="20"/>
          <w:szCs w:val="20"/>
        </w:rPr>
      </w:pPr>
      <w:r w:rsidRPr="00AF6E98">
        <w:rPr>
          <w:rFonts w:ascii="Arial" w:hAnsi="Arial" w:cs="Arial"/>
          <w:b w:val="0"/>
          <w:sz w:val="20"/>
          <w:szCs w:val="20"/>
        </w:rPr>
        <w:t>Project Status Updates</w:t>
      </w:r>
    </w:p>
    <w:p w:rsidR="0040033B" w:rsidRPr="00AF6E98" w:rsidRDefault="0040033B" w:rsidP="0040033B">
      <w:pPr>
        <w:pStyle w:val="ListParagraph"/>
        <w:numPr>
          <w:ilvl w:val="1"/>
          <w:numId w:val="31"/>
        </w:numPr>
        <w:spacing w:before="0"/>
        <w:rPr>
          <w:rFonts w:ascii="Arial" w:hAnsi="Arial" w:cs="Arial"/>
          <w:b w:val="0"/>
          <w:sz w:val="20"/>
          <w:szCs w:val="20"/>
        </w:rPr>
      </w:pPr>
      <w:r w:rsidRPr="00AF6E98">
        <w:rPr>
          <w:rFonts w:ascii="Arial" w:hAnsi="Arial" w:cs="Arial"/>
          <w:b w:val="0"/>
          <w:sz w:val="20"/>
          <w:szCs w:val="20"/>
        </w:rPr>
        <w:t>Discussion of status of current &amp; upcoming activities</w:t>
      </w:r>
    </w:p>
    <w:p w:rsidR="0040033B" w:rsidRPr="00AF6E98" w:rsidRDefault="0040033B" w:rsidP="0040033B">
      <w:pPr>
        <w:pStyle w:val="ListParagraph"/>
        <w:numPr>
          <w:ilvl w:val="0"/>
          <w:numId w:val="31"/>
        </w:numPr>
        <w:spacing w:before="0"/>
        <w:rPr>
          <w:rFonts w:ascii="Arial" w:hAnsi="Arial" w:cs="Arial"/>
          <w:b w:val="0"/>
          <w:sz w:val="20"/>
          <w:szCs w:val="20"/>
        </w:rPr>
      </w:pPr>
      <w:r w:rsidRPr="00AF6E98">
        <w:rPr>
          <w:rFonts w:ascii="Arial" w:hAnsi="Arial" w:cs="Arial"/>
          <w:b w:val="0"/>
          <w:sz w:val="20"/>
          <w:szCs w:val="20"/>
        </w:rPr>
        <w:t>Questions/ Concerns</w:t>
      </w:r>
    </w:p>
    <w:p w:rsidR="0040033B" w:rsidRPr="00AF6E98" w:rsidRDefault="0040033B" w:rsidP="0040033B">
      <w:pPr>
        <w:pStyle w:val="ListParagraph"/>
        <w:numPr>
          <w:ilvl w:val="1"/>
          <w:numId w:val="31"/>
        </w:numPr>
        <w:spacing w:before="0"/>
        <w:rPr>
          <w:rFonts w:ascii="Arial" w:hAnsi="Arial" w:cs="Arial"/>
          <w:b w:val="0"/>
          <w:sz w:val="20"/>
          <w:szCs w:val="20"/>
        </w:rPr>
      </w:pPr>
      <w:r w:rsidRPr="00AF6E98">
        <w:rPr>
          <w:rFonts w:ascii="Arial" w:hAnsi="Arial" w:cs="Arial"/>
          <w:b w:val="0"/>
          <w:sz w:val="20"/>
          <w:szCs w:val="20"/>
        </w:rPr>
        <w:t xml:space="preserve">Clarify any existing questions </w:t>
      </w:r>
    </w:p>
    <w:p w:rsidR="0015180F" w:rsidRPr="008F54A6" w:rsidRDefault="0040033B" w:rsidP="00361DEE">
      <w:pPr>
        <w:pStyle w:val="ListParagraph"/>
        <w:rPr>
          <w:color w:val="7A0000"/>
          <w:u w:val="single"/>
        </w:rPr>
      </w:pPr>
      <w:r w:rsidRPr="008F54A6">
        <w:rPr>
          <w:color w:val="7A0000"/>
          <w:u w:val="single"/>
        </w:rPr>
        <w:t>Captured Notes</w:t>
      </w:r>
    </w:p>
    <w:p w:rsidR="0040033B" w:rsidRDefault="0040033B" w:rsidP="0040033B">
      <w:pPr>
        <w:pStyle w:val="Header"/>
        <w:tabs>
          <w:tab w:val="left" w:pos="1728"/>
        </w:tabs>
        <w:spacing w:before="30" w:after="30"/>
        <w:rPr>
          <w:rFonts w:ascii="Arial" w:hAnsi="Arial" w:cs="Arial"/>
        </w:rPr>
      </w:pPr>
      <w:r w:rsidRPr="0040033B">
        <w:rPr>
          <w:rFonts w:ascii="Arial" w:hAnsi="Arial" w:cs="Arial"/>
        </w:rPr>
        <w:t xml:space="preserve">Status Updates/ Open Discussion </w:t>
      </w:r>
    </w:p>
    <w:p w:rsidR="008F54A6" w:rsidRDefault="00D44240" w:rsidP="00D44240">
      <w:pPr>
        <w:pStyle w:val="Header"/>
        <w:numPr>
          <w:ilvl w:val="0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 xml:space="preserve">Clarifications on KPI’s </w:t>
      </w:r>
    </w:p>
    <w:p w:rsidR="00D44240" w:rsidRDefault="00D44240" w:rsidP="00D44240">
      <w:pPr>
        <w:pStyle w:val="Header"/>
        <w:numPr>
          <w:ilvl w:val="1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Bean Index</w:t>
      </w:r>
    </w:p>
    <w:p w:rsidR="00D44240" w:rsidRDefault="00D44240" w:rsidP="00D44240">
      <w:pPr>
        <w:pStyle w:val="Header"/>
        <w:numPr>
          <w:ilvl w:val="1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Measured as weight</w:t>
      </w:r>
    </w:p>
    <w:p w:rsidR="00D44240" w:rsidRDefault="00D44240" w:rsidP="00D44240">
      <w:pPr>
        <w:pStyle w:val="Header"/>
        <w:numPr>
          <w:ilvl w:val="2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Onsite</w:t>
      </w:r>
    </w:p>
    <w:p w:rsidR="00D44240" w:rsidRDefault="00D44240" w:rsidP="00D44240">
      <w:pPr>
        <w:pStyle w:val="Header"/>
        <w:numPr>
          <w:ilvl w:val="3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 xml:space="preserve">Not an accurate measurement, so </w:t>
      </w:r>
      <w:r w:rsidR="000524B3">
        <w:rPr>
          <w:rFonts w:ascii="Arial" w:hAnsi="Arial" w:cs="Arial"/>
        </w:rPr>
        <w:t>experts</w:t>
      </w:r>
      <w:r>
        <w:rPr>
          <w:rFonts w:ascii="Arial" w:hAnsi="Arial" w:cs="Arial"/>
        </w:rPr>
        <w:t xml:space="preserve"> have advised this method not be used</w:t>
      </w:r>
    </w:p>
    <w:p w:rsidR="00D44240" w:rsidRDefault="00D44240" w:rsidP="00D44240">
      <w:pPr>
        <w:pStyle w:val="Header"/>
        <w:numPr>
          <w:ilvl w:val="4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No accurate way to measure the humidity, light exposure, and other climatic conditions that vary and have an impact on the drying of the beans</w:t>
      </w:r>
    </w:p>
    <w:p w:rsidR="00D44240" w:rsidRPr="00D44240" w:rsidRDefault="00D44240" w:rsidP="00D44240">
      <w:pPr>
        <w:pStyle w:val="Header"/>
        <w:numPr>
          <w:ilvl w:val="3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Dry 100 beans for approximately 10 days, then divide the weight by the number of beans (500) to obtain the bean index</w:t>
      </w:r>
    </w:p>
    <w:p w:rsidR="00D44240" w:rsidRDefault="00D44240" w:rsidP="00D44240">
      <w:pPr>
        <w:pStyle w:val="Header"/>
        <w:numPr>
          <w:ilvl w:val="2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Laboratory</w:t>
      </w:r>
    </w:p>
    <w:p w:rsidR="00D44240" w:rsidRDefault="00D44240" w:rsidP="00D44240">
      <w:pPr>
        <w:pStyle w:val="Header"/>
        <w:numPr>
          <w:ilvl w:val="3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 xml:space="preserve">Obtain a sample of 100 dry and fermented beans with a </w:t>
      </w:r>
      <w:r w:rsidR="00ED7CE3">
        <w:rPr>
          <w:rFonts w:ascii="Arial" w:hAnsi="Arial" w:cs="Arial"/>
        </w:rPr>
        <w:t>humidity</w:t>
      </w:r>
      <w:r>
        <w:rPr>
          <w:rFonts w:ascii="Arial" w:hAnsi="Arial" w:cs="Arial"/>
        </w:rPr>
        <w:t xml:space="preserve"> of about 6.7% to 7% and weigh them. The weight given is the bean index. To obtain an average weight of a bean, divide the total weight by 100. </w:t>
      </w:r>
    </w:p>
    <w:p w:rsidR="00D44240" w:rsidRDefault="00D44240" w:rsidP="00D44240">
      <w:pPr>
        <w:pStyle w:val="Header"/>
        <w:numPr>
          <w:ilvl w:val="3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Process</w:t>
      </w:r>
    </w:p>
    <w:p w:rsidR="00D44240" w:rsidRPr="00D44240" w:rsidRDefault="00D44240" w:rsidP="00D44240">
      <w:pPr>
        <w:pStyle w:val="Header"/>
        <w:numPr>
          <w:ilvl w:val="4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 xml:space="preserve">Take wet beans into an oven, about 5 days in the process, dehydrated until 6.7% / 7% </w:t>
      </w:r>
      <w:r w:rsidR="00ED7CE3">
        <w:rPr>
          <w:rFonts w:ascii="Arial" w:hAnsi="Arial" w:cs="Arial"/>
        </w:rPr>
        <w:t>humidity</w:t>
      </w:r>
      <w:r>
        <w:rPr>
          <w:rFonts w:ascii="Arial" w:hAnsi="Arial" w:cs="Arial"/>
        </w:rPr>
        <w:t xml:space="preserve">. They are then weighed and that weight is divided by the number of beans in the sample (100). The bean index is calculated in grams. </w:t>
      </w:r>
    </w:p>
    <w:p w:rsidR="00D44240" w:rsidRDefault="00D44240" w:rsidP="00D44240">
      <w:pPr>
        <w:pStyle w:val="Header"/>
        <w:numPr>
          <w:ilvl w:val="0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Plantation Layout</w:t>
      </w:r>
    </w:p>
    <w:p w:rsidR="00D44240" w:rsidRDefault="00D44240" w:rsidP="00D44240">
      <w:pPr>
        <w:pStyle w:val="Header"/>
        <w:numPr>
          <w:ilvl w:val="1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 xml:space="preserve">Farm currently has 5 </w:t>
      </w:r>
      <w:r w:rsidR="008C7B7A">
        <w:rPr>
          <w:rFonts w:ascii="Arial" w:hAnsi="Arial" w:cs="Arial"/>
        </w:rPr>
        <w:t>zones</w:t>
      </w:r>
      <w:r w:rsidR="00771E7F">
        <w:rPr>
          <w:rFonts w:ascii="Arial" w:hAnsi="Arial" w:cs="Arial"/>
        </w:rPr>
        <w:t xml:space="preserve">; defined from the fertilization plan based on soil composition </w:t>
      </w:r>
    </w:p>
    <w:p w:rsidR="00D44240" w:rsidRDefault="00771E7F" w:rsidP="00D44240">
      <w:pPr>
        <w:pStyle w:val="Header"/>
        <w:numPr>
          <w:ilvl w:val="1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 xml:space="preserve">Four of the five </w:t>
      </w:r>
      <w:r w:rsidR="008C7B7A">
        <w:rPr>
          <w:rFonts w:ascii="Arial" w:hAnsi="Arial" w:cs="Arial"/>
        </w:rPr>
        <w:t>zones</w:t>
      </w:r>
      <w:r w:rsidR="00D44240">
        <w:rPr>
          <w:rFonts w:ascii="Arial" w:hAnsi="Arial" w:cs="Arial"/>
        </w:rPr>
        <w:t xml:space="preserve"> are physical locations with boundaries</w:t>
      </w:r>
    </w:p>
    <w:p w:rsidR="00D44240" w:rsidRDefault="00D44240" w:rsidP="00D44240">
      <w:pPr>
        <w:pStyle w:val="Header"/>
        <w:numPr>
          <w:ilvl w:val="1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 5</w:t>
      </w:r>
      <w:r w:rsidRPr="00D44240">
        <w:rPr>
          <w:rFonts w:ascii="Arial" w:hAnsi="Arial" w:cs="Arial"/>
          <w:vertAlign w:val="superscript"/>
        </w:rPr>
        <w:t>th</w:t>
      </w:r>
      <w:r w:rsidR="00771E7F">
        <w:rPr>
          <w:rFonts w:ascii="Arial" w:hAnsi="Arial" w:cs="Arial"/>
        </w:rPr>
        <w:t xml:space="preserve"> </w:t>
      </w:r>
      <w:r w:rsidR="008C7B7A">
        <w:rPr>
          <w:rFonts w:ascii="Arial" w:hAnsi="Arial" w:cs="Arial"/>
        </w:rPr>
        <w:t>zone</w:t>
      </w:r>
      <w:r w:rsidR="00771E7F">
        <w:rPr>
          <w:rFonts w:ascii="Arial" w:hAnsi="Arial" w:cs="Arial"/>
        </w:rPr>
        <w:t xml:space="preserve"> is composed of</w:t>
      </w:r>
      <w:r>
        <w:rPr>
          <w:rFonts w:ascii="Arial" w:hAnsi="Arial" w:cs="Arial"/>
        </w:rPr>
        <w:t xml:space="preserve"> replanting</w:t>
      </w:r>
      <w:r w:rsidR="00771E7F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that are scattered within the other 4 physical </w:t>
      </w:r>
      <w:r w:rsidR="008C7B7A">
        <w:rPr>
          <w:rFonts w:ascii="Arial" w:hAnsi="Arial" w:cs="Arial"/>
        </w:rPr>
        <w:t>zone</w:t>
      </w:r>
      <w:r>
        <w:rPr>
          <w:rFonts w:ascii="Arial" w:hAnsi="Arial" w:cs="Arial"/>
        </w:rPr>
        <w:t>s.</w:t>
      </w:r>
      <w:r w:rsidR="00771E7F">
        <w:rPr>
          <w:rFonts w:ascii="Arial" w:hAnsi="Arial" w:cs="Arial"/>
        </w:rPr>
        <w:t xml:space="preserve"> Not a physical </w:t>
      </w:r>
      <w:r w:rsidR="008C7B7A">
        <w:rPr>
          <w:rFonts w:ascii="Arial" w:hAnsi="Arial" w:cs="Arial"/>
        </w:rPr>
        <w:t>zone</w:t>
      </w:r>
      <w:r w:rsidR="00771E7F">
        <w:rPr>
          <w:rFonts w:ascii="Arial" w:hAnsi="Arial" w:cs="Arial"/>
        </w:rPr>
        <w:t xml:space="preserve">. </w:t>
      </w:r>
    </w:p>
    <w:p w:rsidR="00D44240" w:rsidRDefault="00D44240" w:rsidP="00D44240">
      <w:pPr>
        <w:pStyle w:val="Header"/>
        <w:numPr>
          <w:ilvl w:val="1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 xml:space="preserve">Valves are </w:t>
      </w:r>
      <w:r w:rsidR="00771E7F">
        <w:rPr>
          <w:rFonts w:ascii="Arial" w:hAnsi="Arial" w:cs="Arial"/>
        </w:rPr>
        <w:t>the subdivision on a</w:t>
      </w:r>
      <w:r w:rsidR="008C7B7A">
        <w:rPr>
          <w:rFonts w:ascii="Arial" w:hAnsi="Arial" w:cs="Arial"/>
        </w:rPr>
        <w:t xml:space="preserve"> zone </w:t>
      </w:r>
      <w:r w:rsidR="00771E7F">
        <w:rPr>
          <w:rFonts w:ascii="Arial" w:hAnsi="Arial" w:cs="Arial"/>
        </w:rPr>
        <w:t xml:space="preserve">and only belong to one </w:t>
      </w:r>
      <w:r w:rsidR="008C7B7A">
        <w:rPr>
          <w:rFonts w:ascii="Arial" w:hAnsi="Arial" w:cs="Arial"/>
        </w:rPr>
        <w:t>zone</w:t>
      </w:r>
      <w:r w:rsidR="00771E7F">
        <w:rPr>
          <w:rFonts w:ascii="Arial" w:hAnsi="Arial" w:cs="Arial"/>
        </w:rPr>
        <w:t xml:space="preserve">. </w:t>
      </w:r>
    </w:p>
    <w:p w:rsidR="00771E7F" w:rsidRDefault="00771E7F" w:rsidP="00D44240">
      <w:pPr>
        <w:pStyle w:val="Header"/>
        <w:numPr>
          <w:ilvl w:val="1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Sample Size</w:t>
      </w:r>
    </w:p>
    <w:p w:rsidR="00771E7F" w:rsidRDefault="00771E7F" w:rsidP="00771E7F">
      <w:pPr>
        <w:pStyle w:val="Header"/>
        <w:numPr>
          <w:ilvl w:val="2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 xml:space="preserve">50 consecutive trees per </w:t>
      </w:r>
      <w:r w:rsidR="008C7B7A">
        <w:rPr>
          <w:rFonts w:ascii="Arial" w:hAnsi="Arial" w:cs="Arial"/>
        </w:rPr>
        <w:t>zone</w:t>
      </w:r>
      <w:r>
        <w:rPr>
          <w:rFonts w:ascii="Arial" w:hAnsi="Arial" w:cs="Arial"/>
        </w:rPr>
        <w:t>; numbered 1-50</w:t>
      </w:r>
    </w:p>
    <w:p w:rsidR="00771E7F" w:rsidRDefault="00771E7F" w:rsidP="00771E7F">
      <w:pPr>
        <w:pStyle w:val="Header"/>
        <w:numPr>
          <w:ilvl w:val="1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 xml:space="preserve">Replantings </w:t>
      </w:r>
    </w:p>
    <w:p w:rsidR="00771E7F" w:rsidRPr="00771E7F" w:rsidRDefault="00771E7F" w:rsidP="00771E7F">
      <w:pPr>
        <w:pStyle w:val="Header"/>
        <w:numPr>
          <w:ilvl w:val="2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 w:rsidRPr="00771E7F">
        <w:rPr>
          <w:rFonts w:ascii="Arial" w:hAnsi="Arial" w:cs="Arial"/>
        </w:rPr>
        <w:t>Are replantings taken into consideration when doing the bean index, or is the bean index for replantings done separately?</w:t>
      </w:r>
    </w:p>
    <w:p w:rsidR="00771E7F" w:rsidRDefault="00771E7F" w:rsidP="00771E7F">
      <w:pPr>
        <w:pStyle w:val="Header"/>
        <w:numPr>
          <w:ilvl w:val="3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 xml:space="preserve">Per Juan Ramon, the bean index for replantings is not calculated because they do not produce anything and once they start producing, they are incorporated into their local/ respective </w:t>
      </w:r>
      <w:r w:rsidR="008C7B7A">
        <w:rPr>
          <w:rFonts w:ascii="Arial" w:hAnsi="Arial" w:cs="Arial"/>
        </w:rPr>
        <w:t>zones</w:t>
      </w:r>
      <w:r>
        <w:rPr>
          <w:rFonts w:ascii="Arial" w:hAnsi="Arial" w:cs="Arial"/>
        </w:rPr>
        <w:t xml:space="preserve">. </w:t>
      </w:r>
      <w:bookmarkStart w:id="0" w:name="_GoBack"/>
      <w:bookmarkEnd w:id="0"/>
    </w:p>
    <w:p w:rsidR="00771E7F" w:rsidRDefault="00771E7F" w:rsidP="00771E7F">
      <w:pPr>
        <w:pStyle w:val="Header"/>
        <w:numPr>
          <w:ilvl w:val="2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Replantings Rates</w:t>
      </w:r>
    </w:p>
    <w:p w:rsidR="00FA25C7" w:rsidRDefault="00FA25C7" w:rsidP="00FA25C7">
      <w:pPr>
        <w:pStyle w:val="Header"/>
        <w:numPr>
          <w:ilvl w:val="3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 xml:space="preserve">Per Juan Ramon, roughly 20,000 trees have been replanted since the inception. Replantings have taken place 3 times. </w:t>
      </w:r>
    </w:p>
    <w:p w:rsidR="00771E7F" w:rsidRDefault="00771E7F" w:rsidP="00771E7F">
      <w:pPr>
        <w:pStyle w:val="Header"/>
        <w:numPr>
          <w:ilvl w:val="3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Current rate of replanting</w:t>
      </w:r>
    </w:p>
    <w:p w:rsidR="00771E7F" w:rsidRDefault="00771E7F" w:rsidP="00771E7F">
      <w:pPr>
        <w:pStyle w:val="Header"/>
        <w:numPr>
          <w:ilvl w:val="4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Not known</w:t>
      </w:r>
    </w:p>
    <w:p w:rsidR="00771E7F" w:rsidRDefault="00771E7F" w:rsidP="00771E7F">
      <w:pPr>
        <w:pStyle w:val="Header"/>
        <w:numPr>
          <w:ilvl w:val="3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Expected Rate</w:t>
      </w:r>
      <w:r w:rsidR="00FA25C7">
        <w:rPr>
          <w:rFonts w:ascii="Arial" w:hAnsi="Arial" w:cs="Arial"/>
        </w:rPr>
        <w:t xml:space="preserve"> of replanting</w:t>
      </w:r>
    </w:p>
    <w:p w:rsidR="00771E7F" w:rsidRPr="00FA25C7" w:rsidRDefault="00771E7F" w:rsidP="00FA25C7">
      <w:pPr>
        <w:pStyle w:val="Header"/>
        <w:numPr>
          <w:ilvl w:val="4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Not know, but industry average is about 5%. Per Juan Ramon, 90-95% of the original density remains since the farm’s inception.</w:t>
      </w:r>
      <w:r w:rsidRPr="00FA25C7">
        <w:rPr>
          <w:rFonts w:ascii="Arial" w:hAnsi="Arial" w:cs="Arial"/>
        </w:rPr>
        <w:t xml:space="preserve"> </w:t>
      </w:r>
    </w:p>
    <w:p w:rsidR="00771E7F" w:rsidRDefault="00771E7F" w:rsidP="00FA25C7">
      <w:pPr>
        <w:pStyle w:val="Header"/>
        <w:numPr>
          <w:ilvl w:val="2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Forecasting</w:t>
      </w:r>
    </w:p>
    <w:p w:rsidR="00771E7F" w:rsidRDefault="00771E7F" w:rsidP="00FA25C7">
      <w:pPr>
        <w:pStyle w:val="Header"/>
        <w:numPr>
          <w:ilvl w:val="3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This rate needs to be taken into account as density will not note what trees are productive vs not (replantings; too young to produce)</w:t>
      </w:r>
    </w:p>
    <w:p w:rsidR="00771E7F" w:rsidRDefault="00FA25C7" w:rsidP="00FA25C7">
      <w:pPr>
        <w:pStyle w:val="Header"/>
        <w:numPr>
          <w:ilvl w:val="3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I.e</w:t>
      </w:r>
      <w:r w:rsidR="00771E7F">
        <w:rPr>
          <w:rFonts w:ascii="Arial" w:hAnsi="Arial" w:cs="Arial"/>
        </w:rPr>
        <w:t>. Tree Density (1,333) X Percentage of Productive Trees (90%) X Expected output of Tree</w:t>
      </w:r>
    </w:p>
    <w:p w:rsidR="00771E7F" w:rsidRDefault="00771E7F" w:rsidP="00FA25C7">
      <w:pPr>
        <w:pStyle w:val="Header"/>
        <w:numPr>
          <w:ilvl w:val="3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Per Juan Ramon</w:t>
      </w:r>
    </w:p>
    <w:p w:rsidR="00771E7F" w:rsidRDefault="00771E7F" w:rsidP="00FA25C7">
      <w:pPr>
        <w:pStyle w:val="Header"/>
        <w:numPr>
          <w:ilvl w:val="4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We can create a population censu</w:t>
      </w:r>
      <w:r w:rsidR="00FA25C7">
        <w:rPr>
          <w:rFonts w:ascii="Arial" w:hAnsi="Arial" w:cs="Arial"/>
        </w:rPr>
        <w:t>s where we know the exact age distribution of trees</w:t>
      </w:r>
    </w:p>
    <w:p w:rsidR="00FA25C7" w:rsidRDefault="008452AF" w:rsidP="00FA25C7">
      <w:pPr>
        <w:pStyle w:val="Header"/>
        <w:numPr>
          <w:ilvl w:val="0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Harvest Index (Orchard Calibration Index)</w:t>
      </w:r>
    </w:p>
    <w:p w:rsidR="008452AF" w:rsidRDefault="008452AF" w:rsidP="008452AF">
      <w:pPr>
        <w:pStyle w:val="Header"/>
        <w:numPr>
          <w:ilvl w:val="1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Dr. James Quiroz gives this indicator a rate of 98% accuracy</w:t>
      </w:r>
    </w:p>
    <w:p w:rsidR="008452AF" w:rsidRDefault="008452AF" w:rsidP="008452AF">
      <w:pPr>
        <w:pStyle w:val="Header"/>
        <w:numPr>
          <w:ilvl w:val="1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Helps prevent robbery by having a good forecast</w:t>
      </w:r>
    </w:p>
    <w:p w:rsidR="008452AF" w:rsidRDefault="008452AF" w:rsidP="008452AF">
      <w:pPr>
        <w:pStyle w:val="Header"/>
        <w:numPr>
          <w:ilvl w:val="1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Need to project harvesting based on age of the plantation as it can be variable</w:t>
      </w:r>
    </w:p>
    <w:p w:rsidR="008452AF" w:rsidRDefault="008452AF" w:rsidP="008452AF">
      <w:pPr>
        <w:pStyle w:val="Header"/>
        <w:numPr>
          <w:ilvl w:val="2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8452AF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year- 100 Kilos per Hectare</w:t>
      </w:r>
    </w:p>
    <w:p w:rsidR="008452AF" w:rsidRDefault="008452AF" w:rsidP="008452AF">
      <w:pPr>
        <w:pStyle w:val="Header"/>
        <w:numPr>
          <w:ilvl w:val="2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8452AF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year- 400 Kilos per Hectare</w:t>
      </w:r>
    </w:p>
    <w:p w:rsidR="008452AF" w:rsidRDefault="008452AF" w:rsidP="008452AF">
      <w:pPr>
        <w:pStyle w:val="Header"/>
        <w:numPr>
          <w:ilvl w:val="0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Formatos</w:t>
      </w:r>
      <w:proofErr w:type="spellEnd"/>
      <w:r>
        <w:rPr>
          <w:rFonts w:ascii="Arial" w:hAnsi="Arial" w:cs="Arial"/>
        </w:rPr>
        <w:t xml:space="preserve"> (Forms currently used in the farm)</w:t>
      </w:r>
    </w:p>
    <w:p w:rsidR="008452AF" w:rsidRDefault="008452AF" w:rsidP="008452AF">
      <w:pPr>
        <w:pStyle w:val="Header"/>
        <w:numPr>
          <w:ilvl w:val="1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Need to be revamped and not necessarily used as they are now</w:t>
      </w:r>
    </w:p>
    <w:p w:rsidR="008452AF" w:rsidRDefault="008452AF" w:rsidP="008452AF">
      <w:pPr>
        <w:pStyle w:val="Header"/>
        <w:numPr>
          <w:ilvl w:val="1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 xml:space="preserve">Make it one form that depending on the activity selected, accommodates to the information needed to be collected for that activity. </w:t>
      </w:r>
    </w:p>
    <w:p w:rsidR="008452AF" w:rsidRDefault="008452AF" w:rsidP="008452AF">
      <w:pPr>
        <w:pStyle w:val="Header"/>
        <w:numPr>
          <w:ilvl w:val="1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 xml:space="preserve">Need to be </w:t>
      </w:r>
      <w:r w:rsidR="002D324F">
        <w:rPr>
          <w:rFonts w:ascii="Arial" w:hAnsi="Arial" w:cs="Arial"/>
        </w:rPr>
        <w:t>able to do two activities in parallel</w:t>
      </w:r>
    </w:p>
    <w:p w:rsidR="002D324F" w:rsidRDefault="002D324F" w:rsidP="002D324F">
      <w:pPr>
        <w:pStyle w:val="Header"/>
        <w:numPr>
          <w:ilvl w:val="2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 xml:space="preserve">Capture data </w:t>
      </w:r>
    </w:p>
    <w:p w:rsidR="002D324F" w:rsidRDefault="002D324F" w:rsidP="002D324F">
      <w:pPr>
        <w:pStyle w:val="Header"/>
        <w:numPr>
          <w:ilvl w:val="2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 xml:space="preserve">Measure performance in terms of </w:t>
      </w:r>
    </w:p>
    <w:p w:rsidR="002D324F" w:rsidRDefault="002D324F" w:rsidP="002D324F">
      <w:pPr>
        <w:pStyle w:val="Header"/>
        <w:numPr>
          <w:ilvl w:val="3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Production,</w:t>
      </w:r>
    </w:p>
    <w:p w:rsidR="006D06C1" w:rsidRPr="006D06C1" w:rsidRDefault="002D324F" w:rsidP="006D06C1">
      <w:pPr>
        <w:pStyle w:val="Header"/>
        <w:numPr>
          <w:ilvl w:val="3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Labor performance,</w:t>
      </w:r>
    </w:p>
    <w:p w:rsidR="002D324F" w:rsidRDefault="002D324F" w:rsidP="002D324F">
      <w:pPr>
        <w:pStyle w:val="Header"/>
        <w:numPr>
          <w:ilvl w:val="3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 xml:space="preserve">Costing, etc. </w:t>
      </w:r>
    </w:p>
    <w:p w:rsidR="002D324F" w:rsidRDefault="002D324F" w:rsidP="002D324F">
      <w:pPr>
        <w:pStyle w:val="Header"/>
        <w:numPr>
          <w:ilvl w:val="0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Data Collection</w:t>
      </w:r>
    </w:p>
    <w:p w:rsidR="002D324F" w:rsidRDefault="002D324F" w:rsidP="002D324F">
      <w:pPr>
        <w:pStyle w:val="Header"/>
        <w:numPr>
          <w:ilvl w:val="1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Need a person that only focuses on collecting information</w:t>
      </w:r>
    </w:p>
    <w:p w:rsidR="002D324F" w:rsidRDefault="002D324F" w:rsidP="002D324F">
      <w:pPr>
        <w:pStyle w:val="Header"/>
        <w:numPr>
          <w:ilvl w:val="1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 xml:space="preserve">Takes 3 days to cover the entire plantation including Valdivia </w:t>
      </w:r>
    </w:p>
    <w:p w:rsidR="002D324F" w:rsidRDefault="002D324F" w:rsidP="002D324F">
      <w:pPr>
        <w:pStyle w:val="Header"/>
        <w:numPr>
          <w:ilvl w:val="1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Any given tree is “visited” over 60 times every a calendar year</w:t>
      </w:r>
    </w:p>
    <w:p w:rsidR="002D324F" w:rsidRDefault="002D324F" w:rsidP="002D324F">
      <w:pPr>
        <w:pStyle w:val="Header"/>
        <w:numPr>
          <w:ilvl w:val="2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 survey of this selected tree sample can be collected which can give chronological and consecutive information on a tree</w:t>
      </w:r>
    </w:p>
    <w:p w:rsidR="002D324F" w:rsidRDefault="002D324F" w:rsidP="002D324F">
      <w:pPr>
        <w:pStyle w:val="Header"/>
        <w:numPr>
          <w:ilvl w:val="3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Survey sample</w:t>
      </w:r>
    </w:p>
    <w:p w:rsidR="002D324F" w:rsidRDefault="002D324F" w:rsidP="002D324F">
      <w:pPr>
        <w:pStyle w:val="Header"/>
        <w:numPr>
          <w:ilvl w:val="4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Flowering(no flowers, little flowers, lots of flowers),</w:t>
      </w:r>
    </w:p>
    <w:p w:rsidR="002D324F" w:rsidRPr="00ED7CE3" w:rsidRDefault="002D324F" w:rsidP="00ED7CE3">
      <w:pPr>
        <w:pStyle w:val="Header"/>
        <w:numPr>
          <w:ilvl w:val="4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Leaf status,</w:t>
      </w:r>
      <w:r w:rsidR="00ED7CE3">
        <w:rPr>
          <w:rFonts w:ascii="Arial" w:hAnsi="Arial" w:cs="Arial"/>
        </w:rPr>
        <w:t xml:space="preserve"> e</w:t>
      </w:r>
      <w:r w:rsidRPr="00ED7CE3">
        <w:rPr>
          <w:rFonts w:ascii="Arial" w:hAnsi="Arial" w:cs="Arial"/>
        </w:rPr>
        <w:t>tc.</w:t>
      </w:r>
    </w:p>
    <w:p w:rsidR="002D324F" w:rsidRDefault="002D324F" w:rsidP="002D324F">
      <w:pPr>
        <w:pStyle w:val="Header"/>
        <w:numPr>
          <w:ilvl w:val="2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With this information a data base can be created</w:t>
      </w:r>
    </w:p>
    <w:p w:rsidR="002D324F" w:rsidRDefault="002D324F" w:rsidP="002D324F">
      <w:pPr>
        <w:pStyle w:val="Header"/>
        <w:numPr>
          <w:ilvl w:val="1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 xml:space="preserve">Most indicators can be collected and analyzed visually, but others require laboratory or equipment to analyze </w:t>
      </w:r>
    </w:p>
    <w:p w:rsidR="002D324F" w:rsidRDefault="002D324F" w:rsidP="002D324F">
      <w:pPr>
        <w:pStyle w:val="Header"/>
        <w:numPr>
          <w:ilvl w:val="0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Moving forward</w:t>
      </w:r>
    </w:p>
    <w:p w:rsidR="008E476B" w:rsidRDefault="00ED7CE3" w:rsidP="008452AF">
      <w:pPr>
        <w:pStyle w:val="Header"/>
        <w:numPr>
          <w:ilvl w:val="1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Action Items</w:t>
      </w:r>
    </w:p>
    <w:p w:rsidR="00ED7CE3" w:rsidRPr="00ED7CE3" w:rsidRDefault="00ED7CE3" w:rsidP="00E14B0B">
      <w:pPr>
        <w:pStyle w:val="Header"/>
        <w:numPr>
          <w:ilvl w:val="2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 w:rsidRPr="00ED7CE3">
        <w:rPr>
          <w:rFonts w:ascii="Arial" w:hAnsi="Arial" w:cs="Arial"/>
        </w:rPr>
        <w:t>Need to schedule design session to develop a data capture form for KPIs and activities</w:t>
      </w:r>
    </w:p>
    <w:sectPr w:rsidR="00ED7CE3" w:rsidRPr="00ED7CE3" w:rsidSect="0040033B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990B0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4E8927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890BCA2"/>
    <w:lvl w:ilvl="0">
      <w:start w:val="1"/>
      <w:numFmt w:val="lowerLetter"/>
      <w:pStyle w:val="ListNumb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EDD6E08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DFEE5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54F6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E2E0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06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2075D8"/>
    <w:lvl w:ilvl="0">
      <w:start w:val="1"/>
      <w:numFmt w:val="upperRoman"/>
      <w:pStyle w:val="ListParagraph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CFB04A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771DBD"/>
    <w:multiLevelType w:val="hybridMultilevel"/>
    <w:tmpl w:val="02920B3E"/>
    <w:lvl w:ilvl="0" w:tplc="3342DF60">
      <w:start w:val="1"/>
      <w:numFmt w:val="decimal"/>
      <w:lvlText w:val="%1."/>
      <w:lvlJc w:val="left"/>
      <w:pPr>
        <w:ind w:left="1094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627" w:hanging="360"/>
      </w:pPr>
    </w:lvl>
    <w:lvl w:ilvl="2" w:tplc="240A001B" w:tentative="1">
      <w:start w:val="1"/>
      <w:numFmt w:val="lowerRoman"/>
      <w:lvlText w:val="%3."/>
      <w:lvlJc w:val="right"/>
      <w:pPr>
        <w:ind w:left="2347" w:hanging="180"/>
      </w:pPr>
    </w:lvl>
    <w:lvl w:ilvl="3" w:tplc="240A000F" w:tentative="1">
      <w:start w:val="1"/>
      <w:numFmt w:val="decimal"/>
      <w:lvlText w:val="%4."/>
      <w:lvlJc w:val="left"/>
      <w:pPr>
        <w:ind w:left="3067" w:hanging="360"/>
      </w:pPr>
    </w:lvl>
    <w:lvl w:ilvl="4" w:tplc="240A0019" w:tentative="1">
      <w:start w:val="1"/>
      <w:numFmt w:val="lowerLetter"/>
      <w:lvlText w:val="%5."/>
      <w:lvlJc w:val="left"/>
      <w:pPr>
        <w:ind w:left="3787" w:hanging="360"/>
      </w:pPr>
    </w:lvl>
    <w:lvl w:ilvl="5" w:tplc="240A001B" w:tentative="1">
      <w:start w:val="1"/>
      <w:numFmt w:val="lowerRoman"/>
      <w:lvlText w:val="%6."/>
      <w:lvlJc w:val="right"/>
      <w:pPr>
        <w:ind w:left="4507" w:hanging="180"/>
      </w:pPr>
    </w:lvl>
    <w:lvl w:ilvl="6" w:tplc="240A000F" w:tentative="1">
      <w:start w:val="1"/>
      <w:numFmt w:val="decimal"/>
      <w:lvlText w:val="%7."/>
      <w:lvlJc w:val="left"/>
      <w:pPr>
        <w:ind w:left="5227" w:hanging="360"/>
      </w:pPr>
    </w:lvl>
    <w:lvl w:ilvl="7" w:tplc="240A0019" w:tentative="1">
      <w:start w:val="1"/>
      <w:numFmt w:val="lowerLetter"/>
      <w:lvlText w:val="%8."/>
      <w:lvlJc w:val="left"/>
      <w:pPr>
        <w:ind w:left="5947" w:hanging="360"/>
      </w:pPr>
    </w:lvl>
    <w:lvl w:ilvl="8" w:tplc="24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1" w15:restartNumberingAfterBreak="0">
    <w:nsid w:val="09140741"/>
    <w:multiLevelType w:val="hybridMultilevel"/>
    <w:tmpl w:val="F0629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289768B1"/>
    <w:multiLevelType w:val="hybridMultilevel"/>
    <w:tmpl w:val="0FDE3E56"/>
    <w:lvl w:ilvl="0" w:tplc="D48464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66460CF"/>
    <w:multiLevelType w:val="hybridMultilevel"/>
    <w:tmpl w:val="27403A4E"/>
    <w:lvl w:ilvl="0" w:tplc="3342DF60">
      <w:start w:val="1"/>
      <w:numFmt w:val="decimal"/>
      <w:lvlText w:val="%1."/>
      <w:lvlJc w:val="left"/>
      <w:pPr>
        <w:ind w:left="907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627" w:hanging="360"/>
      </w:pPr>
    </w:lvl>
    <w:lvl w:ilvl="2" w:tplc="240A001B" w:tentative="1">
      <w:start w:val="1"/>
      <w:numFmt w:val="lowerRoman"/>
      <w:lvlText w:val="%3."/>
      <w:lvlJc w:val="right"/>
      <w:pPr>
        <w:ind w:left="2347" w:hanging="180"/>
      </w:pPr>
    </w:lvl>
    <w:lvl w:ilvl="3" w:tplc="240A000F" w:tentative="1">
      <w:start w:val="1"/>
      <w:numFmt w:val="decimal"/>
      <w:lvlText w:val="%4."/>
      <w:lvlJc w:val="left"/>
      <w:pPr>
        <w:ind w:left="3067" w:hanging="360"/>
      </w:pPr>
    </w:lvl>
    <w:lvl w:ilvl="4" w:tplc="240A0019" w:tentative="1">
      <w:start w:val="1"/>
      <w:numFmt w:val="lowerLetter"/>
      <w:lvlText w:val="%5."/>
      <w:lvlJc w:val="left"/>
      <w:pPr>
        <w:ind w:left="3787" w:hanging="360"/>
      </w:pPr>
    </w:lvl>
    <w:lvl w:ilvl="5" w:tplc="240A001B" w:tentative="1">
      <w:start w:val="1"/>
      <w:numFmt w:val="lowerRoman"/>
      <w:lvlText w:val="%6."/>
      <w:lvlJc w:val="right"/>
      <w:pPr>
        <w:ind w:left="4507" w:hanging="180"/>
      </w:pPr>
    </w:lvl>
    <w:lvl w:ilvl="6" w:tplc="240A000F" w:tentative="1">
      <w:start w:val="1"/>
      <w:numFmt w:val="decimal"/>
      <w:lvlText w:val="%7."/>
      <w:lvlJc w:val="left"/>
      <w:pPr>
        <w:ind w:left="5227" w:hanging="360"/>
      </w:pPr>
    </w:lvl>
    <w:lvl w:ilvl="7" w:tplc="240A0019" w:tentative="1">
      <w:start w:val="1"/>
      <w:numFmt w:val="lowerLetter"/>
      <w:lvlText w:val="%8."/>
      <w:lvlJc w:val="left"/>
      <w:pPr>
        <w:ind w:left="5947" w:hanging="360"/>
      </w:pPr>
    </w:lvl>
    <w:lvl w:ilvl="8" w:tplc="24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3" w15:restartNumberingAfterBreak="0">
    <w:nsid w:val="3B5A3555"/>
    <w:multiLevelType w:val="hybridMultilevel"/>
    <w:tmpl w:val="972AA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1B4093"/>
    <w:multiLevelType w:val="hybridMultilevel"/>
    <w:tmpl w:val="5AB2C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6" w15:restartNumberingAfterBreak="0">
    <w:nsid w:val="5C6D1797"/>
    <w:multiLevelType w:val="hybridMultilevel"/>
    <w:tmpl w:val="440E5328"/>
    <w:lvl w:ilvl="0" w:tplc="D29415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BFE8AF6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18"/>
  </w:num>
  <w:num w:numId="3">
    <w:abstractNumId w:val="20"/>
  </w:num>
  <w:num w:numId="4">
    <w:abstractNumId w:val="12"/>
  </w:num>
  <w:num w:numId="5">
    <w:abstractNumId w:val="28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7"/>
  </w:num>
  <w:num w:numId="18">
    <w:abstractNumId w:val="16"/>
  </w:num>
  <w:num w:numId="19">
    <w:abstractNumId w:val="15"/>
  </w:num>
  <w:num w:numId="20">
    <w:abstractNumId w:val="14"/>
  </w:num>
  <w:num w:numId="21">
    <w:abstractNumId w:val="21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5"/>
  </w:num>
  <w:num w:numId="26">
    <w:abstractNumId w:val="24"/>
  </w:num>
  <w:num w:numId="27">
    <w:abstractNumId w:val="11"/>
  </w:num>
  <w:num w:numId="28">
    <w:abstractNumId w:val="19"/>
  </w:num>
  <w:num w:numId="29">
    <w:abstractNumId w:val="26"/>
  </w:num>
  <w:num w:numId="30">
    <w:abstractNumId w:val="22"/>
  </w:num>
  <w:num w:numId="31">
    <w:abstractNumId w:val="10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209"/>
    <w:rsid w:val="000524B3"/>
    <w:rsid w:val="000B5B60"/>
    <w:rsid w:val="00102209"/>
    <w:rsid w:val="0011573E"/>
    <w:rsid w:val="001405E7"/>
    <w:rsid w:val="00140DAE"/>
    <w:rsid w:val="0015180F"/>
    <w:rsid w:val="00193653"/>
    <w:rsid w:val="001E78D3"/>
    <w:rsid w:val="00276FA1"/>
    <w:rsid w:val="00291B4A"/>
    <w:rsid w:val="002A59FB"/>
    <w:rsid w:val="002C3D7E"/>
    <w:rsid w:val="002D324F"/>
    <w:rsid w:val="003125A7"/>
    <w:rsid w:val="00341DD1"/>
    <w:rsid w:val="00360B6E"/>
    <w:rsid w:val="00361DEE"/>
    <w:rsid w:val="003655A9"/>
    <w:rsid w:val="003C58A7"/>
    <w:rsid w:val="0040033B"/>
    <w:rsid w:val="00410EBF"/>
    <w:rsid w:val="00411F8B"/>
    <w:rsid w:val="0046174F"/>
    <w:rsid w:val="00477352"/>
    <w:rsid w:val="004B5C09"/>
    <w:rsid w:val="004E227E"/>
    <w:rsid w:val="005021A5"/>
    <w:rsid w:val="00554276"/>
    <w:rsid w:val="005F6EEA"/>
    <w:rsid w:val="00616B41"/>
    <w:rsid w:val="00620AE8"/>
    <w:rsid w:val="0064628C"/>
    <w:rsid w:val="00657115"/>
    <w:rsid w:val="006772E1"/>
    <w:rsid w:val="00680296"/>
    <w:rsid w:val="00687389"/>
    <w:rsid w:val="006928C1"/>
    <w:rsid w:val="006D06C1"/>
    <w:rsid w:val="006F03D4"/>
    <w:rsid w:val="00710183"/>
    <w:rsid w:val="00771C24"/>
    <w:rsid w:val="00771E7F"/>
    <w:rsid w:val="007D5836"/>
    <w:rsid w:val="007E2D0B"/>
    <w:rsid w:val="008240DA"/>
    <w:rsid w:val="008429E5"/>
    <w:rsid w:val="008452AF"/>
    <w:rsid w:val="00867EA4"/>
    <w:rsid w:val="00897D88"/>
    <w:rsid w:val="008C7B7A"/>
    <w:rsid w:val="008E476B"/>
    <w:rsid w:val="008F54A6"/>
    <w:rsid w:val="00932F50"/>
    <w:rsid w:val="009559FB"/>
    <w:rsid w:val="00974F08"/>
    <w:rsid w:val="009921B8"/>
    <w:rsid w:val="00997B64"/>
    <w:rsid w:val="00A07662"/>
    <w:rsid w:val="00A74107"/>
    <w:rsid w:val="00A77B8F"/>
    <w:rsid w:val="00A9231C"/>
    <w:rsid w:val="00AE361F"/>
    <w:rsid w:val="00AF6E98"/>
    <w:rsid w:val="00B02064"/>
    <w:rsid w:val="00B247A9"/>
    <w:rsid w:val="00B415C7"/>
    <w:rsid w:val="00B435B5"/>
    <w:rsid w:val="00B726C2"/>
    <w:rsid w:val="00B75CFC"/>
    <w:rsid w:val="00BD09CB"/>
    <w:rsid w:val="00C1643D"/>
    <w:rsid w:val="00C261A9"/>
    <w:rsid w:val="00CE7B9C"/>
    <w:rsid w:val="00D16CC9"/>
    <w:rsid w:val="00D31AB7"/>
    <w:rsid w:val="00D44240"/>
    <w:rsid w:val="00DC58F1"/>
    <w:rsid w:val="00DC79AD"/>
    <w:rsid w:val="00DF2868"/>
    <w:rsid w:val="00E14B0B"/>
    <w:rsid w:val="00ED7CE3"/>
    <w:rsid w:val="00EE35D3"/>
    <w:rsid w:val="00F23697"/>
    <w:rsid w:val="00F36BB7"/>
    <w:rsid w:val="00F55A63"/>
    <w:rsid w:val="00FA25C7"/>
    <w:rsid w:val="00FB3809"/>
    <w:rsid w:val="00FB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."/>
  <w:listSeparator w:val=","/>
  <w15:docId w15:val="{41B98B9D-1D2C-4334-99AD-87D5F309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D7E"/>
    <w:pPr>
      <w:spacing w:after="200" w:line="276" w:lineRule="auto"/>
      <w:ind w:left="187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qFormat/>
    <w:rsid w:val="00361DEE"/>
    <w:pPr>
      <w:keepNext/>
      <w:spacing w:after="60"/>
      <w:ind w:left="0"/>
      <w:jc w:val="center"/>
      <w:outlineLvl w:val="0"/>
    </w:pPr>
    <w:rPr>
      <w:rFonts w:asciiTheme="majorHAnsi" w:hAnsiTheme="majorHAnsi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semiHidden/>
    <w:unhideWhenUsed/>
    <w:qFormat/>
    <w:rsid w:val="00A9231C"/>
    <w:pPr>
      <w:keepNext/>
      <w:spacing w:before="240" w:after="60"/>
      <w:ind w:left="0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semiHidden/>
    <w:unhideWhenUsed/>
    <w:qFormat/>
    <w:rsid w:val="00AE36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unhideWhenUsed/>
    <w:qFormat/>
    <w:rsid w:val="00361DEE"/>
    <w:pPr>
      <w:numPr>
        <w:numId w:val="13"/>
      </w:numPr>
    </w:pPr>
  </w:style>
  <w:style w:type="character" w:styleId="PlaceholderText">
    <w:name w:val="Placeholder Text"/>
    <w:basedOn w:val="DefaultParagraphFont"/>
    <w:uiPriority w:val="99"/>
    <w:semiHidden/>
    <w:rsid w:val="00361DEE"/>
    <w:rPr>
      <w:color w:val="808080"/>
    </w:rPr>
  </w:style>
  <w:style w:type="paragraph" w:styleId="Date">
    <w:name w:val="Date"/>
    <w:basedOn w:val="Normal"/>
    <w:next w:val="Normal"/>
    <w:qFormat/>
    <w:rsid w:val="00361DEE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1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D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1DEE"/>
    <w:pPr>
      <w:numPr>
        <w:numId w:val="11"/>
      </w:numPr>
      <w:spacing w:before="240" w:after="60"/>
      <w:ind w:left="187" w:hanging="187"/>
    </w:pPr>
    <w:rPr>
      <w:b/>
    </w:rPr>
  </w:style>
  <w:style w:type="paragraph" w:styleId="Title">
    <w:name w:val="Title"/>
    <w:basedOn w:val="Normal"/>
    <w:link w:val="TitleChar"/>
    <w:uiPriority w:val="10"/>
    <w:qFormat/>
    <w:rsid w:val="0040033B"/>
    <w:pPr>
      <w:spacing w:after="0" w:line="240" w:lineRule="auto"/>
      <w:ind w:left="0"/>
      <w:jc w:val="center"/>
    </w:pPr>
    <w:rPr>
      <w:rFonts w:ascii="Arial" w:hAnsi="Arial"/>
      <w:b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0033B"/>
    <w:rPr>
      <w:rFonts w:ascii="Arial" w:hAnsi="Arial"/>
      <w:b/>
    </w:rPr>
  </w:style>
  <w:style w:type="paragraph" w:styleId="Header">
    <w:name w:val="header"/>
    <w:basedOn w:val="Normal"/>
    <w:link w:val="HeaderChar"/>
    <w:rsid w:val="0040033B"/>
    <w:pPr>
      <w:tabs>
        <w:tab w:val="center" w:pos="4320"/>
        <w:tab w:val="right" w:pos="8640"/>
      </w:tabs>
      <w:spacing w:after="0" w:line="240" w:lineRule="auto"/>
      <w:ind w:left="0"/>
    </w:pPr>
    <w:rPr>
      <w:rFonts w:ascii="Times New Roman" w:hAnsi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40033B"/>
  </w:style>
  <w:style w:type="table" w:styleId="TableGrid">
    <w:name w:val="Table Grid"/>
    <w:basedOn w:val="TableNormal"/>
    <w:uiPriority w:val="59"/>
    <w:rsid w:val="00A741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.ramos\AppData\Roaming\Microsoft\Templates\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AB5B83DDB614C45A4D81A9211459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FC71E-D177-4523-9215-6E91A0C51F75}"/>
      </w:docPartPr>
      <w:docPartBody>
        <w:p w:rsidR="00C53B28" w:rsidRDefault="004E0185">
          <w:pPr>
            <w:pStyle w:val="DAB5B83DDB614C45A4D81A921145991E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185"/>
    <w:rsid w:val="000E1482"/>
    <w:rsid w:val="00280600"/>
    <w:rsid w:val="002B037E"/>
    <w:rsid w:val="003A5FB4"/>
    <w:rsid w:val="004E0185"/>
    <w:rsid w:val="005B3674"/>
    <w:rsid w:val="00810A31"/>
    <w:rsid w:val="00BF30BF"/>
    <w:rsid w:val="00C53B28"/>
    <w:rsid w:val="00E4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B5B83DDB614C45A4D81A921145991E">
    <w:name w:val="DAB5B83DDB614C45A4D81A921145991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638E5483D0540CEA956FF46B6CE699E">
    <w:name w:val="9638E5483D0540CEA956FF46B6CE699E"/>
  </w:style>
  <w:style w:type="paragraph" w:customStyle="1" w:styleId="754ECD99D2744420A93652686BE1C8EF">
    <w:name w:val="754ECD99D2744420A93652686BE1C8EF"/>
  </w:style>
  <w:style w:type="paragraph" w:customStyle="1" w:styleId="894EA8BACFEE4854B97EBBBF0A0C7ABA">
    <w:name w:val="894EA8BACFEE4854B97EBBBF0A0C7ABA"/>
  </w:style>
  <w:style w:type="paragraph" w:customStyle="1" w:styleId="5798AF8E2327418AA80A9FEFC1EEB249">
    <w:name w:val="5798AF8E2327418AA80A9FEFC1EEB249"/>
  </w:style>
  <w:style w:type="paragraph" w:customStyle="1" w:styleId="4AD43C2AA9B542C5A87C8AE36127E0FF">
    <w:name w:val="4AD43C2AA9B542C5A87C8AE36127E0FF"/>
  </w:style>
  <w:style w:type="paragraph" w:customStyle="1" w:styleId="7DDC75B64A514DECAD00D6D93E365769">
    <w:name w:val="7DDC75B64A514DECAD00D6D93E365769"/>
  </w:style>
  <w:style w:type="paragraph" w:customStyle="1" w:styleId="2D105C221FB544078896F435AF8A8354">
    <w:name w:val="2D105C221FB544078896F435AF8A8354"/>
  </w:style>
  <w:style w:type="paragraph" w:customStyle="1" w:styleId="A5A49DFCFECC4387BBAC00E435C384A2">
    <w:name w:val="A5A49DFCFECC4387BBAC00E435C384A2"/>
  </w:style>
  <w:style w:type="paragraph" w:customStyle="1" w:styleId="887CB2E64DCD4A9BAAE99150C58FEBA9">
    <w:name w:val="887CB2E64DCD4A9BAAE99150C58FEBA9"/>
  </w:style>
  <w:style w:type="paragraph" w:customStyle="1" w:styleId="A09CB687F27947839A4BBBEE7A5F6070">
    <w:name w:val="A09CB687F27947839A4BBBEE7A5F6070"/>
  </w:style>
  <w:style w:type="paragraph" w:customStyle="1" w:styleId="CBAA414023C24791A931E16F72CD847B">
    <w:name w:val="CBAA414023C24791A931E16F72CD847B"/>
  </w:style>
  <w:style w:type="paragraph" w:customStyle="1" w:styleId="01B856A20B714262B79434B8A59CFFEA">
    <w:name w:val="01B856A20B714262B79434B8A59CFFEA"/>
  </w:style>
  <w:style w:type="paragraph" w:customStyle="1" w:styleId="10E8234F24284590A48ABCC760A47110">
    <w:name w:val="10E8234F24284590A48ABCC760A47110"/>
  </w:style>
  <w:style w:type="paragraph" w:customStyle="1" w:styleId="D6DEA8024D47420D9B071D01AC99489C">
    <w:name w:val="D6DEA8024D47420D9B071D01AC99489C"/>
  </w:style>
  <w:style w:type="paragraph" w:customStyle="1" w:styleId="EB274C7B2A804CC88BEC90F95EF7A59F">
    <w:name w:val="EB274C7B2A804CC88BEC90F95EF7A59F"/>
  </w:style>
  <w:style w:type="paragraph" w:customStyle="1" w:styleId="A5FC9F2FC2BD4C8AACA158E933A7352F">
    <w:name w:val="A5FC9F2FC2BD4C8AACA158E933A7352F"/>
  </w:style>
  <w:style w:type="paragraph" w:customStyle="1" w:styleId="E847AC375B8849EF9FCE980F6CA31DF5">
    <w:name w:val="E847AC375B8849EF9FCE980F6CA31DF5"/>
  </w:style>
  <w:style w:type="paragraph" w:customStyle="1" w:styleId="6EFD87E4ED504FF6BE9148DD7F74D163">
    <w:name w:val="6EFD87E4ED504FF6BE9148DD7F74D1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47438-4757-47DF-8367-A49CFCDDA2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229E6B-6298-426B-A1D2-325D984B7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Formal meeting minutes</Template>
  <TotalTime>26</TotalTime>
  <Pages>1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 meeting minutes</vt:lpstr>
    </vt:vector>
  </TitlesOfParts>
  <Company/>
  <LinksUpToDate>false</LinksUpToDate>
  <CharactersWithSpaces>4003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 meeting minutes</dc:title>
  <dc:subject/>
  <dc:creator>Maria Ramos</dc:creator>
  <cp:keywords/>
  <dc:description/>
  <cp:lastModifiedBy>Maria Ramos</cp:lastModifiedBy>
  <cp:revision>3</cp:revision>
  <cp:lastPrinted>2002-03-13T18:46:00Z</cp:lastPrinted>
  <dcterms:created xsi:type="dcterms:W3CDTF">2016-05-17T16:51:00Z</dcterms:created>
  <dcterms:modified xsi:type="dcterms:W3CDTF">2016-05-18T15:59:00Z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TC060910481033</vt:lpwstr>
  </property>
</Properties>
</file>