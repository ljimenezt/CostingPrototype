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8F54A6" w:rsidRDefault="00102209" w:rsidP="00620AE8">
      <w:pPr>
        <w:pStyle w:val="Ttulo1"/>
        <w:rPr>
          <w:color w:val="7A0000"/>
          <w:sz w:val="36"/>
          <w:szCs w:val="36"/>
        </w:rPr>
      </w:pPr>
      <w:bookmarkStart w:id="0" w:name="_GoBack"/>
      <w:bookmarkEnd w:id="0"/>
      <w:r w:rsidRPr="008F54A6">
        <w:rPr>
          <w:color w:val="7A0000"/>
          <w:sz w:val="36"/>
          <w:szCs w:val="36"/>
        </w:rPr>
        <w:t xml:space="preserve">CacaoSoft </w:t>
      </w:r>
      <w:r w:rsidR="00CE7B9C" w:rsidRPr="008F54A6">
        <w:rPr>
          <w:color w:val="7A0000"/>
          <w:sz w:val="36"/>
          <w:szCs w:val="36"/>
        </w:rPr>
        <w:t xml:space="preserve">Technical Meeting </w:t>
      </w:r>
    </w:p>
    <w:p w:rsidR="00554276" w:rsidRPr="003C58A7" w:rsidRDefault="00554276" w:rsidP="00620AE8">
      <w:pPr>
        <w:pStyle w:val="Ttulo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7A0000"/>
        </w:rPr>
        <w:alias w:val="Date"/>
        <w:tag w:val="Date"/>
        <w:id w:val="811033052"/>
        <w:placeholder>
          <w:docPart w:val="DAB5B83DDB614C45A4D81A921145991E"/>
        </w:placeholder>
        <w:date w:fullDate="2016-05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8F54A6" w:rsidRDefault="00504871" w:rsidP="00B75CFC">
          <w:pPr>
            <w:pStyle w:val="Fecha"/>
            <w:rPr>
              <w:color w:val="7A0000"/>
            </w:rPr>
          </w:pPr>
          <w:r>
            <w:rPr>
              <w:color w:val="7A0000"/>
            </w:rPr>
            <w:t>May 31, 2016</w:t>
          </w:r>
        </w:p>
      </w:sdtContent>
    </w:sdt>
    <w:p w:rsidR="0015180F" w:rsidRPr="008F54A6" w:rsidRDefault="0015180F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 xml:space="preserve">Roll </w:t>
      </w:r>
      <w:r w:rsidR="006928C1" w:rsidRPr="008F54A6">
        <w:rPr>
          <w:color w:val="7A0000"/>
          <w:u w:val="single"/>
        </w:rPr>
        <w:t>c</w:t>
      </w:r>
      <w:r w:rsidRPr="008F54A6">
        <w:rPr>
          <w:color w:val="7A0000"/>
          <w:u w:val="single"/>
        </w:rPr>
        <w:t>all</w:t>
      </w:r>
    </w:p>
    <w:p w:rsidR="0040033B" w:rsidRDefault="0040033B" w:rsidP="0040033B">
      <w:pPr>
        <w:pStyle w:val="Prrafodelista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0033B" w:rsidRPr="00AF6E98" w:rsidRDefault="00CE7B9C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Paul Ortiz </w:t>
      </w:r>
    </w:p>
    <w:p w:rsidR="0040033B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Yulia Vydra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Andres Gomez </w:t>
      </w:r>
    </w:p>
    <w:p w:rsidR="00504871" w:rsidRDefault="00504871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Gerardo Herrera</w:t>
      </w:r>
    </w:p>
    <w:p w:rsidR="00504871" w:rsidRP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Steven Boada</w:t>
      </w:r>
    </w:p>
    <w:p w:rsidR="00504871" w:rsidRDefault="0040033B" w:rsidP="0040033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Maria Ramos</w:t>
      </w:r>
    </w:p>
    <w:p w:rsidR="00504871" w:rsidRDefault="00504871" w:rsidP="00504871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Liseth Jimenez</w:t>
      </w:r>
    </w:p>
    <w:p w:rsid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</w:pPr>
    </w:p>
    <w:p w:rsidR="00504871" w:rsidRPr="00504871" w:rsidRDefault="00504871" w:rsidP="00504871">
      <w:pPr>
        <w:spacing w:line="240" w:lineRule="auto"/>
        <w:rPr>
          <w:rFonts w:ascii="Arial" w:hAnsi="Arial" w:cs="Arial"/>
          <w:sz w:val="20"/>
          <w:szCs w:val="20"/>
        </w:rPr>
        <w:sectPr w:rsidR="00504871" w:rsidRPr="00504871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8F54A6" w:rsidRDefault="0040033B" w:rsidP="0040033B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Agenda/Discussion Items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40033B">
      <w:pPr>
        <w:pStyle w:val="Prrafodelista"/>
        <w:numPr>
          <w:ilvl w:val="0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8F54A6" w:rsidRDefault="0040033B" w:rsidP="00361DEE">
      <w:pPr>
        <w:pStyle w:val="Prrafodelista"/>
        <w:rPr>
          <w:color w:val="7A0000"/>
          <w:u w:val="single"/>
        </w:rPr>
      </w:pPr>
      <w:r w:rsidRPr="008F54A6">
        <w:rPr>
          <w:color w:val="7A0000"/>
          <w:u w:val="single"/>
        </w:rPr>
        <w:t>Captured Notes</w:t>
      </w:r>
    </w:p>
    <w:p w:rsidR="0040033B" w:rsidRPr="0040033B" w:rsidRDefault="0040033B" w:rsidP="0040033B">
      <w:pPr>
        <w:pStyle w:val="Encabezado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8F54A6" w:rsidRDefault="00504871" w:rsidP="00504871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Yulia</w:t>
      </w:r>
    </w:p>
    <w:p w:rsidR="00504871" w:rsidRDefault="00504871" w:rsidP="00504871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Developing specs for Sprint 8</w:t>
      </w:r>
    </w:p>
    <w:p w:rsidR="00504871" w:rsidRDefault="00504871" w:rsidP="00504871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Nick to be involved in the forms that Ana Layman </w:t>
      </w:r>
      <w:r w:rsidR="00C4487C">
        <w:rPr>
          <w:rFonts w:ascii="Arial" w:hAnsi="Arial" w:cs="Arial"/>
          <w:sz w:val="19"/>
          <w:szCs w:val="19"/>
        </w:rPr>
        <w:t xml:space="preserve">shared re: Payroll and Overtime </w:t>
      </w:r>
    </w:p>
    <w:p w:rsidR="00504871" w:rsidRDefault="00504871" w:rsidP="00504871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Liseth</w:t>
      </w:r>
    </w:p>
    <w:p w:rsidR="00504871" w:rsidRDefault="00504871" w:rsidP="00504871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Working on documentation for “19 forms” </w:t>
      </w:r>
    </w:p>
    <w:p w:rsidR="00504871" w:rsidRDefault="00504871" w:rsidP="00504871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Expected to be completed by the end of this week </w:t>
      </w:r>
    </w:p>
    <w:p w:rsidR="00504871" w:rsidRDefault="00504871" w:rsidP="00504871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Requirements are clear</w:t>
      </w:r>
    </w:p>
    <w:p w:rsidR="00C4487C" w:rsidRPr="00C4487C" w:rsidRDefault="00C4487C" w:rsidP="00C4487C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Andres</w:t>
      </w:r>
    </w:p>
    <w:p w:rsidR="00C4487C" w:rsidRDefault="00C4487C" w:rsidP="00C4487C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Gerardo</w:t>
      </w:r>
    </w:p>
    <w:p w:rsidR="00C4487C" w:rsidRDefault="00C4487C" w:rsidP="00C4487C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Working on some tasks that Yulia has requested</w:t>
      </w:r>
    </w:p>
    <w:p w:rsidR="00C4487C" w:rsidRDefault="00C4487C" w:rsidP="00C4487C">
      <w:pPr>
        <w:pStyle w:val="Encabezado"/>
        <w:numPr>
          <w:ilvl w:val="0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Steven</w:t>
      </w:r>
    </w:p>
    <w:p w:rsidR="00C4487C" w:rsidRPr="00504871" w:rsidRDefault="002B64E6" w:rsidP="00C4487C">
      <w:pPr>
        <w:pStyle w:val="Encabezado"/>
        <w:numPr>
          <w:ilvl w:val="1"/>
          <w:numId w:val="29"/>
        </w:numPr>
        <w:tabs>
          <w:tab w:val="left" w:pos="1728"/>
        </w:tabs>
        <w:spacing w:before="30" w:after="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Started looking</w:t>
      </w:r>
      <w:r w:rsidR="00C4487C">
        <w:rPr>
          <w:rFonts w:ascii="Arial" w:hAnsi="Arial" w:cs="Arial"/>
          <w:sz w:val="19"/>
          <w:szCs w:val="19"/>
        </w:rPr>
        <w:t xml:space="preserve"> at the certification project to get a better understanding of it</w:t>
      </w:r>
    </w:p>
    <w:p w:rsidR="008E476B" w:rsidRPr="00554276" w:rsidRDefault="008E476B" w:rsidP="00361DEE"/>
    <w:sectPr w:rsidR="008E476B" w:rsidRPr="00554276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20"/>
  </w:num>
  <w:num w:numId="4">
    <w:abstractNumId w:val="12"/>
  </w:num>
  <w:num w:numId="5">
    <w:abstractNumId w:val="2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4"/>
  </w:num>
  <w:num w:numId="26">
    <w:abstractNumId w:val="23"/>
  </w:num>
  <w:num w:numId="27">
    <w:abstractNumId w:val="11"/>
  </w:num>
  <w:num w:numId="28">
    <w:abstractNumId w:val="19"/>
  </w:num>
  <w:num w:numId="29">
    <w:abstractNumId w:val="25"/>
  </w:num>
  <w:num w:numId="30">
    <w:abstractNumId w:val="2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93653"/>
    <w:rsid w:val="00276FA1"/>
    <w:rsid w:val="00291B4A"/>
    <w:rsid w:val="002A59FB"/>
    <w:rsid w:val="002B64E6"/>
    <w:rsid w:val="002C3D7E"/>
    <w:rsid w:val="002C6BF9"/>
    <w:rsid w:val="00341DD1"/>
    <w:rsid w:val="00360B6E"/>
    <w:rsid w:val="00361DEE"/>
    <w:rsid w:val="003C58A7"/>
    <w:rsid w:val="0040033B"/>
    <w:rsid w:val="00411F8B"/>
    <w:rsid w:val="0046174F"/>
    <w:rsid w:val="00477352"/>
    <w:rsid w:val="004B5C09"/>
    <w:rsid w:val="004E227E"/>
    <w:rsid w:val="005021A5"/>
    <w:rsid w:val="00504871"/>
    <w:rsid w:val="00554276"/>
    <w:rsid w:val="005D67A9"/>
    <w:rsid w:val="005F6EEA"/>
    <w:rsid w:val="00616B41"/>
    <w:rsid w:val="00620AE8"/>
    <w:rsid w:val="0064628C"/>
    <w:rsid w:val="00657115"/>
    <w:rsid w:val="00680296"/>
    <w:rsid w:val="00687389"/>
    <w:rsid w:val="006928C1"/>
    <w:rsid w:val="006F03D4"/>
    <w:rsid w:val="00710183"/>
    <w:rsid w:val="00771C24"/>
    <w:rsid w:val="007D5836"/>
    <w:rsid w:val="008240DA"/>
    <w:rsid w:val="008429E5"/>
    <w:rsid w:val="00867EA4"/>
    <w:rsid w:val="00897D88"/>
    <w:rsid w:val="008E476B"/>
    <w:rsid w:val="008F54A6"/>
    <w:rsid w:val="00932F50"/>
    <w:rsid w:val="009559FB"/>
    <w:rsid w:val="009921B8"/>
    <w:rsid w:val="00997B64"/>
    <w:rsid w:val="00A07662"/>
    <w:rsid w:val="00A74107"/>
    <w:rsid w:val="00A77B8F"/>
    <w:rsid w:val="00A9231C"/>
    <w:rsid w:val="00AE361F"/>
    <w:rsid w:val="00AF6E98"/>
    <w:rsid w:val="00B02064"/>
    <w:rsid w:val="00B247A9"/>
    <w:rsid w:val="00B415C7"/>
    <w:rsid w:val="00B435B5"/>
    <w:rsid w:val="00B75CFC"/>
    <w:rsid w:val="00C1643D"/>
    <w:rsid w:val="00C261A9"/>
    <w:rsid w:val="00C4487C"/>
    <w:rsid w:val="00CE7B9C"/>
    <w:rsid w:val="00D16CC9"/>
    <w:rsid w:val="00D31AB7"/>
    <w:rsid w:val="00DC58F1"/>
    <w:rsid w:val="00DC79AD"/>
    <w:rsid w:val="00DF2868"/>
    <w:rsid w:val="00EE35D3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E0CF4AB9-CC92-478F-95F6-0951E937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Puesto">
    <w:name w:val="Title"/>
    <w:basedOn w:val="Normal"/>
    <w:link w:val="Puest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40033B"/>
  </w:style>
  <w:style w:type="table" w:styleId="Tablaconcuadrcula">
    <w:name w:val="Table Grid"/>
    <w:basedOn w:val="Tabla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85"/>
    <w:rsid w:val="000E1482"/>
    <w:rsid w:val="00280600"/>
    <w:rsid w:val="002B037E"/>
    <w:rsid w:val="004B580E"/>
    <w:rsid w:val="004E0185"/>
    <w:rsid w:val="00810A31"/>
    <w:rsid w:val="00C53B28"/>
    <w:rsid w:val="00C6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lastModifiedBy>Liseth</cp:lastModifiedBy>
  <cp:revision>2</cp:revision>
  <cp:lastPrinted>2002-03-13T18:46:00Z</cp:lastPrinted>
  <dcterms:created xsi:type="dcterms:W3CDTF">2016-06-01T12:06:00Z</dcterms:created>
  <dcterms:modified xsi:type="dcterms:W3CDTF">2016-06-01T12:06:00Z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